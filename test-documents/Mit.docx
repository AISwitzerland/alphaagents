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E15C" w14:textId="77777777" w:rsidR="00D50C20" w:rsidRPr="00D50C20" w:rsidRDefault="00D50C20" w:rsidP="00D50C20">
      <w:pPr>
        <w:pStyle w:val="Aufzhlungszeichen"/>
        <w:rPr>
          <w:lang w:val="de-CH"/>
        </w:rPr>
      </w:pPr>
      <w:r w:rsidRPr="00D50C20">
        <w:rPr>
          <w:lang w:val="de-CH"/>
        </w:rPr>
        <w:t>Mit "Barrierefreiheit verbessern" ist gemeint, den Chatbot zugänglicher und benutzerfreundlicher für Menschen mit Behinderungen zu machen. Dies umfasst:</w:t>
      </w:r>
    </w:p>
    <w:p w14:paraId="5CCA53BF" w14:textId="77777777" w:rsidR="00D50C20" w:rsidRPr="00D50C20" w:rsidRDefault="00D50C20" w:rsidP="00D50C20">
      <w:pPr>
        <w:pStyle w:val="Aufzhlungszeichen"/>
        <w:rPr>
          <w:lang w:val="de-CH"/>
        </w:rPr>
      </w:pPr>
      <w:r w:rsidRPr="00D50C20">
        <w:rPr>
          <w:lang w:val="de-CH"/>
        </w:rPr>
        <w:t>1. ARIA-Labels: Das sind zusätzliche Attribute in HTML-Elementen, die Screenreadern helfen, die Funktion und den Inhalt von Elementen zu verstehen und vorzulesen.</w:t>
      </w:r>
    </w:p>
    <w:p w14:paraId="58FBB19C" w14:textId="77777777" w:rsidR="00D50C20" w:rsidRPr="00D50C20" w:rsidRDefault="00D50C20" w:rsidP="00D50C20">
      <w:pPr>
        <w:pStyle w:val="Aufzhlungszeichen"/>
        <w:rPr>
          <w:lang w:val="de-CH"/>
        </w:rPr>
      </w:pPr>
      <w:proofErr w:type="gramStart"/>
      <w:r w:rsidRPr="00D50C20">
        <w:rPr>
          <w:lang w:val="de-CH"/>
        </w:rPr>
        <w:t>  Tastaturnavigation</w:t>
      </w:r>
      <w:proofErr w:type="gramEnd"/>
      <w:r w:rsidRPr="00D50C20">
        <w:rPr>
          <w:lang w:val="de-CH"/>
        </w:rPr>
        <w:t>: Sicherstellen, dass alle Funktionen des Chatbots auch ohne Maus, nur mit der Tastatur bedient werden können.</w:t>
      </w:r>
    </w:p>
    <w:p w14:paraId="4AD984BD" w14:textId="77777777" w:rsidR="00D50C20" w:rsidRPr="00D50C20" w:rsidRDefault="00D50C20" w:rsidP="00D50C20">
      <w:pPr>
        <w:pStyle w:val="Aufzhlungszeichen"/>
        <w:rPr>
          <w:lang w:val="de-CH"/>
        </w:rPr>
      </w:pPr>
      <w:r w:rsidRPr="00D50C20">
        <w:rPr>
          <w:lang w:val="de-CH"/>
        </w:rPr>
        <w:t>Weitere Aspekte könnten sein:</w:t>
      </w:r>
    </w:p>
    <w:p w14:paraId="15C6230D" w14:textId="77777777" w:rsidR="00D50C20" w:rsidRPr="00D50C20" w:rsidRDefault="00D50C20" w:rsidP="00D50C20">
      <w:pPr>
        <w:pStyle w:val="Aufzhlungszeichen"/>
        <w:rPr>
          <w:lang w:val="de-CH"/>
        </w:rPr>
      </w:pPr>
      <w:proofErr w:type="gramStart"/>
      <w:r w:rsidRPr="00D50C20">
        <w:rPr>
          <w:lang w:val="de-CH"/>
        </w:rPr>
        <w:t>  Ausreichende</w:t>
      </w:r>
      <w:proofErr w:type="gramEnd"/>
      <w:r w:rsidRPr="00D50C20">
        <w:rPr>
          <w:lang w:val="de-CH"/>
        </w:rPr>
        <w:t> Farbkontraste für sehbehinderte Nutzer</w:t>
      </w:r>
    </w:p>
    <w:p w14:paraId="6D3B5BC6" w14:textId="77777777" w:rsidR="00D50C20" w:rsidRPr="00D50C20" w:rsidRDefault="00D50C20" w:rsidP="00D50C20">
      <w:pPr>
        <w:pStyle w:val="Aufzhlungszeichen"/>
        <w:rPr>
          <w:lang w:val="de-CH"/>
        </w:rPr>
      </w:pPr>
      <w:proofErr w:type="gramStart"/>
      <w:r w:rsidRPr="00D50C20">
        <w:rPr>
          <w:lang w:val="de-CH"/>
        </w:rPr>
        <w:t>  Anpassbare</w:t>
      </w:r>
      <w:proofErr w:type="gramEnd"/>
      <w:r w:rsidRPr="00D50C20">
        <w:rPr>
          <w:lang w:val="de-CH"/>
        </w:rPr>
        <w:t> Schriftgrößen</w:t>
      </w:r>
    </w:p>
    <w:p w14:paraId="193CA1A9" w14:textId="77777777" w:rsidR="00D50C20" w:rsidRPr="00D50C20" w:rsidRDefault="00D50C20" w:rsidP="00D50C20">
      <w:pPr>
        <w:pStyle w:val="Aufzhlungszeichen"/>
        <w:rPr>
          <w:lang w:val="de-CH"/>
        </w:rPr>
      </w:pPr>
      <w:proofErr w:type="gramStart"/>
      <w:r w:rsidRPr="00D50C20">
        <w:rPr>
          <w:lang w:val="de-CH"/>
        </w:rPr>
        <w:t>  Alternativtexte</w:t>
      </w:r>
      <w:proofErr w:type="gramEnd"/>
      <w:r w:rsidRPr="00D50C20">
        <w:rPr>
          <w:lang w:val="de-CH"/>
        </w:rPr>
        <w:t xml:space="preserve"> für Bilder</w:t>
      </w:r>
    </w:p>
    <w:p w14:paraId="46128512" w14:textId="77777777" w:rsidR="00D50C20" w:rsidRPr="00D50C20" w:rsidRDefault="00D50C20" w:rsidP="00D50C20">
      <w:pPr>
        <w:pStyle w:val="Aufzhlungszeichen"/>
        <w:rPr>
          <w:lang w:val="de-CH"/>
        </w:rPr>
      </w:pPr>
      <w:proofErr w:type="gramStart"/>
      <w:r w:rsidRPr="00D50C20">
        <w:rPr>
          <w:lang w:val="de-CH"/>
        </w:rPr>
        <w:t>  Klare</w:t>
      </w:r>
      <w:proofErr w:type="gramEnd"/>
      <w:r w:rsidRPr="00D50C20">
        <w:rPr>
          <w:lang w:val="de-CH"/>
        </w:rPr>
        <w:t xml:space="preserve"> und einfache Sprache</w:t>
      </w:r>
    </w:p>
    <w:p w14:paraId="5F4BE887" w14:textId="4F87D19D" w:rsidR="00D50C20" w:rsidRDefault="00D50C20" w:rsidP="00D50C20">
      <w:pPr>
        <w:pStyle w:val="Aufzhlungszeichen"/>
      </w:pPr>
      <w:r w:rsidRPr="00D50C20">
        <w:rPr>
          <w:lang w:val="de-CH"/>
        </w:rPr>
        <w:t>Diese Verbesserungen helfen nicht nur Menschen mit Behinderungen, sondern machen den Chatbot insgesamt benutzerfreundlicher und zugänglicher für alle Nutzer.</w:t>
      </w:r>
    </w:p>
    <w:p w14:paraId="6BB19383" w14:textId="2F2021F8" w:rsidR="00F65334" w:rsidRDefault="00F65334">
      <w:pPr>
        <w:pStyle w:val="berschrift2"/>
      </w:pPr>
    </w:p>
    <w:p w14:paraId="4F8FC053" w14:textId="77777777" w:rsidR="00C36923" w:rsidRDefault="00C36923" w:rsidP="00C36923"/>
    <w:p w14:paraId="0F2EEBEB" w14:textId="77777777" w:rsidR="00C36923" w:rsidRDefault="00C36923" w:rsidP="00C36923"/>
    <w:p w14:paraId="7FBD57F0" w14:textId="77777777" w:rsidR="00C36923" w:rsidRDefault="00C36923" w:rsidP="00C36923"/>
    <w:p w14:paraId="3B465C9A" w14:textId="77777777" w:rsidR="00C36923" w:rsidRDefault="00C36923" w:rsidP="00C36923"/>
    <w:p w14:paraId="690C8E2B" w14:textId="77777777" w:rsidR="00C36923" w:rsidRDefault="00C36923" w:rsidP="00C36923"/>
    <w:p w14:paraId="0377F510" w14:textId="77777777" w:rsidR="00C36923" w:rsidRDefault="00C36923" w:rsidP="00C36923"/>
    <w:p w14:paraId="4373E25F" w14:textId="77777777" w:rsidR="00C36923" w:rsidRDefault="00C36923" w:rsidP="00C36923"/>
    <w:p w14:paraId="1A7924F7" w14:textId="77777777" w:rsidR="00C36923" w:rsidRDefault="00C36923" w:rsidP="00C36923"/>
    <w:p w14:paraId="74AE8304" w14:textId="77777777" w:rsidR="00C36923" w:rsidRDefault="00C36923" w:rsidP="00C36923"/>
    <w:p w14:paraId="20977C19" w14:textId="77777777" w:rsidR="00C36923" w:rsidRDefault="00C36923" w:rsidP="00C36923"/>
    <w:p w14:paraId="568077B6" w14:textId="77777777" w:rsidR="00C36923" w:rsidRDefault="00C36923" w:rsidP="00C36923"/>
    <w:p w14:paraId="73DBB228" w14:textId="77777777" w:rsidR="00C36923" w:rsidRDefault="00C36923" w:rsidP="00C36923">
      <w:proofErr w:type="gramStart"/>
      <w:r>
        <w:lastRenderedPageBreak/>
        <w:t>&lt;!</w:t>
      </w:r>
      <w:proofErr w:type="gramEnd"/>
      <w:r>
        <w:t>DOCTYPE html&gt;</w:t>
      </w:r>
    </w:p>
    <w:p w14:paraId="4E4EA762" w14:textId="77777777" w:rsidR="00C36923" w:rsidRDefault="00C36923" w:rsidP="00C36923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="de"&gt;</w:t>
      </w:r>
    </w:p>
    <w:p w14:paraId="3A78485F" w14:textId="77777777" w:rsidR="00C36923" w:rsidRDefault="00C36923" w:rsidP="00C36923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337D4253" w14:textId="77777777" w:rsidR="00C36923" w:rsidRDefault="00C36923" w:rsidP="00C36923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67662D83" w14:textId="77777777" w:rsidR="00C36923" w:rsidRDefault="00C36923" w:rsidP="00C36923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55ECDFBE" w14:textId="77777777" w:rsidR="00C36923" w:rsidRDefault="00C36923" w:rsidP="00C36923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Kontaktformular</w:t>
      </w:r>
      <w:proofErr w:type="spellEnd"/>
      <w:r>
        <w:t xml:space="preserve"> mit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Zeitslots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B505E1A" w14:textId="77777777" w:rsidR="00C36923" w:rsidRDefault="00C36923" w:rsidP="00C36923">
      <w:r>
        <w:t xml:space="preserve">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/javascript" src="https://cdn.jsdelivr.net/npm/@emailjs/browser@3/dist/email.min.js"&gt;&lt;/script&gt;</w:t>
      </w:r>
    </w:p>
    <w:p w14:paraId="553702BB" w14:textId="77777777" w:rsidR="00C36923" w:rsidRDefault="00C36923" w:rsidP="00C36923">
      <w:r>
        <w:t xml:space="preserve">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/javascript"&gt;</w:t>
      </w:r>
    </w:p>
    <w:p w14:paraId="3A70A05E" w14:textId="77777777" w:rsidR="00C36923" w:rsidRDefault="00C36923" w:rsidP="00C36923">
      <w:r>
        <w:t xml:space="preserve">        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0DC50739" w14:textId="77777777" w:rsidR="00C36923" w:rsidRDefault="00C36923" w:rsidP="00C36923">
      <w:r>
        <w:t xml:space="preserve">            </w:t>
      </w:r>
      <w:proofErr w:type="spellStart"/>
      <w:proofErr w:type="gramStart"/>
      <w:r>
        <w:t>emailjs.init</w:t>
      </w:r>
      <w:proofErr w:type="spellEnd"/>
      <w:proofErr w:type="gramEnd"/>
      <w:r>
        <w:t>("DMCuGfYNM8iEwMkFd");</w:t>
      </w:r>
    </w:p>
    <w:p w14:paraId="5AB2DDB6" w14:textId="77777777" w:rsidR="00C36923" w:rsidRDefault="00C36923" w:rsidP="00C36923">
      <w:r>
        <w:t xml:space="preserve">        })();</w:t>
      </w:r>
    </w:p>
    <w:p w14:paraId="1AF07E50" w14:textId="77777777" w:rsidR="00C36923" w:rsidRDefault="00C36923" w:rsidP="00C36923">
      <w:r>
        <w:t xml:space="preserve">    &lt;/script&gt;</w:t>
      </w:r>
    </w:p>
    <w:p w14:paraId="15F7FDB7" w14:textId="77777777" w:rsidR="00C36923" w:rsidRDefault="00C36923" w:rsidP="00C36923">
      <w:r>
        <w:t xml:space="preserve">/* </w:t>
      </w:r>
      <w:proofErr w:type="spellStart"/>
      <w:r>
        <w:t>Grundlegende</w:t>
      </w:r>
      <w:proofErr w:type="spellEnd"/>
      <w:r>
        <w:t xml:space="preserve"> Styles */</w:t>
      </w:r>
    </w:p>
    <w:p w14:paraId="65CD1637" w14:textId="77777777" w:rsidR="00C36923" w:rsidRDefault="00C36923" w:rsidP="00C36923">
      <w:proofErr w:type="gramStart"/>
      <w:r>
        <w:t>body</w:t>
      </w:r>
      <w:proofErr w:type="gramEnd"/>
      <w:r>
        <w:t xml:space="preserve"> {</w:t>
      </w:r>
    </w:p>
    <w:p w14:paraId="07DA39CA" w14:textId="77777777" w:rsidR="00C36923" w:rsidRDefault="00C36923" w:rsidP="00C36923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59E7ACE2" w14:textId="77777777" w:rsidR="00C36923" w:rsidRDefault="00C36923" w:rsidP="00C36923">
      <w:r>
        <w:t xml:space="preserve">    </w:t>
      </w:r>
      <w:proofErr w:type="gramStart"/>
      <w:r>
        <w:t>line</w:t>
      </w:r>
      <w:proofErr w:type="gramEnd"/>
      <w:r>
        <w:t>-</w:t>
      </w:r>
      <w:proofErr w:type="spellStart"/>
      <w:r>
        <w:t>height</w:t>
      </w:r>
      <w:proofErr w:type="spellEnd"/>
      <w:r>
        <w:t>: 1.6;</w:t>
      </w:r>
    </w:p>
    <w:p w14:paraId="27E04447" w14:textId="77777777" w:rsidR="00C36923" w:rsidRDefault="00C36923" w:rsidP="00C36923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#333;</w:t>
      </w:r>
    </w:p>
    <w:p w14:paraId="61A81A07" w14:textId="77777777" w:rsidR="00C36923" w:rsidRDefault="00C36923" w:rsidP="00C36923">
      <w:r>
        <w:t xml:space="preserve">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1200px;</w:t>
      </w:r>
    </w:p>
    <w:p w14:paraId="08FB6E44" w14:textId="77777777" w:rsidR="00C36923" w:rsidRDefault="00C36923" w:rsidP="00C36923">
      <w:r>
        <w:t xml:space="preserve">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auto;</w:t>
      </w:r>
    </w:p>
    <w:p w14:paraId="30C1D383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16DC13E5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transparent;</w:t>
      </w:r>
    </w:p>
    <w:p w14:paraId="13F400BA" w14:textId="77777777" w:rsidR="00C36923" w:rsidRDefault="00C36923" w:rsidP="00C36923">
      <w:r>
        <w:t>}</w:t>
      </w:r>
    </w:p>
    <w:p w14:paraId="12CC8C75" w14:textId="77777777" w:rsidR="00C36923" w:rsidRDefault="00C36923" w:rsidP="00C36923"/>
    <w:p w14:paraId="4C351069" w14:textId="77777777" w:rsidR="00C36923" w:rsidRDefault="00C36923" w:rsidP="00C36923">
      <w:r>
        <w:t>.container {</w:t>
      </w:r>
    </w:p>
    <w:p w14:paraId="2AC376EB" w14:textId="77777777" w:rsidR="00C36923" w:rsidRDefault="00C36923" w:rsidP="00C36923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27B5E8FE" w14:textId="77777777" w:rsidR="00C36923" w:rsidRDefault="00C36923" w:rsidP="00C36923">
      <w:r>
        <w:lastRenderedPageBreak/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>-wrap: wrap;</w:t>
      </w:r>
    </w:p>
    <w:p w14:paraId="08B82707" w14:textId="77777777" w:rsidR="00C36923" w:rsidRDefault="00C36923" w:rsidP="00C36923">
      <w:r>
        <w:t xml:space="preserve">    </w:t>
      </w:r>
      <w:proofErr w:type="gramStart"/>
      <w:r>
        <w:t>gap:</w:t>
      </w:r>
      <w:proofErr w:type="gramEnd"/>
      <w:r>
        <w:t xml:space="preserve"> 40px;</w:t>
      </w:r>
    </w:p>
    <w:p w14:paraId="1BBDE75A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 20px;</w:t>
      </w:r>
    </w:p>
    <w:p w14:paraId="5F6116D3" w14:textId="77777777" w:rsidR="00C36923" w:rsidRDefault="00C36923" w:rsidP="00C36923">
      <w:r>
        <w:t>}</w:t>
      </w:r>
    </w:p>
    <w:p w14:paraId="2AB58029" w14:textId="77777777" w:rsidR="00C36923" w:rsidRDefault="00C36923" w:rsidP="00C36923"/>
    <w:p w14:paraId="100260C4" w14:textId="77777777" w:rsidR="00C36923" w:rsidRDefault="00C36923" w:rsidP="00C36923">
      <w:r>
        <w:t xml:space="preserve">/* </w:t>
      </w:r>
      <w:proofErr w:type="spellStart"/>
      <w:r>
        <w:t>Form</w:t>
      </w:r>
      <w:proofErr w:type="spellEnd"/>
      <w:r>
        <w:t xml:space="preserve"> Styles */</w:t>
      </w:r>
    </w:p>
    <w:p w14:paraId="4646F7B3" w14:textId="77777777" w:rsidR="00C36923" w:rsidRDefault="00C36923" w:rsidP="00C36923">
      <w:proofErr w:type="gramStart"/>
      <w:r>
        <w:t>.</w:t>
      </w:r>
      <w:proofErr w:type="spellStart"/>
      <w:r>
        <w:t>form</w:t>
      </w:r>
      <w:proofErr w:type="spellEnd"/>
      <w:proofErr w:type="gramEnd"/>
      <w:r>
        <w:t>-section {</w:t>
      </w:r>
    </w:p>
    <w:p w14:paraId="2B996638" w14:textId="77777777" w:rsidR="00C36923" w:rsidRDefault="00C36923" w:rsidP="00C36923">
      <w:r>
        <w:t xml:space="preserve">    </w:t>
      </w:r>
      <w:proofErr w:type="spellStart"/>
      <w:proofErr w:type="gramStart"/>
      <w:r>
        <w:t>flex</w:t>
      </w:r>
      <w:proofErr w:type="spellEnd"/>
      <w:r>
        <w:t>:</w:t>
      </w:r>
      <w:proofErr w:type="gramEnd"/>
      <w:r>
        <w:t xml:space="preserve"> 1;</w:t>
      </w:r>
    </w:p>
    <w:p w14:paraId="36F3442B" w14:textId="77777777" w:rsidR="00C36923" w:rsidRDefault="00C36923" w:rsidP="00C36923">
      <w:r>
        <w:t xml:space="preserve">    </w:t>
      </w:r>
      <w:proofErr w:type="gramStart"/>
      <w:r>
        <w:t>min</w:t>
      </w:r>
      <w:proofErr w:type="gramEnd"/>
      <w:r>
        <w:t>-</w:t>
      </w:r>
      <w:proofErr w:type="spellStart"/>
      <w:r>
        <w:t>width</w:t>
      </w:r>
      <w:proofErr w:type="spellEnd"/>
      <w:r>
        <w:t>: 300px;</w:t>
      </w:r>
    </w:p>
    <w:p w14:paraId="2D8AE696" w14:textId="77777777" w:rsidR="00C36923" w:rsidRDefault="00C36923" w:rsidP="00C36923">
      <w:r>
        <w:t>}</w:t>
      </w:r>
    </w:p>
    <w:p w14:paraId="44BCCE7A" w14:textId="77777777" w:rsidR="00C36923" w:rsidRDefault="00C36923" w:rsidP="00C36923"/>
    <w:p w14:paraId="1A49EAD3" w14:textId="77777777" w:rsidR="00C36923" w:rsidRDefault="00C36923" w:rsidP="00C36923">
      <w:r>
        <w:t>.</w:t>
      </w:r>
      <w:proofErr w:type="spellStart"/>
      <w:r>
        <w:t>calendar</w:t>
      </w:r>
      <w:proofErr w:type="spellEnd"/>
      <w:r>
        <w:t>-section {</w:t>
      </w:r>
    </w:p>
    <w:p w14:paraId="20C26597" w14:textId="77777777" w:rsidR="00C36923" w:rsidRDefault="00C36923" w:rsidP="00C36923">
      <w:r>
        <w:t xml:space="preserve">    </w:t>
      </w:r>
      <w:proofErr w:type="spellStart"/>
      <w:proofErr w:type="gramStart"/>
      <w:r>
        <w:t>flex</w:t>
      </w:r>
      <w:proofErr w:type="spellEnd"/>
      <w:r>
        <w:t>:</w:t>
      </w:r>
      <w:proofErr w:type="gramEnd"/>
      <w:r>
        <w:t xml:space="preserve"> 1;</w:t>
      </w:r>
    </w:p>
    <w:p w14:paraId="5CC00987" w14:textId="77777777" w:rsidR="00C36923" w:rsidRDefault="00C36923" w:rsidP="00C36923">
      <w:r>
        <w:t xml:space="preserve">    </w:t>
      </w:r>
      <w:proofErr w:type="gramStart"/>
      <w:r>
        <w:t>min</w:t>
      </w:r>
      <w:proofErr w:type="gramEnd"/>
      <w:r>
        <w:t>-</w:t>
      </w:r>
      <w:proofErr w:type="spellStart"/>
      <w:r>
        <w:t>width</w:t>
      </w:r>
      <w:proofErr w:type="spellEnd"/>
      <w:r>
        <w:t>: 300px;</w:t>
      </w:r>
    </w:p>
    <w:p w14:paraId="4E3A584F" w14:textId="77777777" w:rsidR="00C36923" w:rsidRDefault="00C36923" w:rsidP="00C36923">
      <w:r>
        <w:t xml:space="preserve">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320px;</w:t>
      </w:r>
    </w:p>
    <w:p w14:paraId="2F5AA77E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-right: 80px;</w:t>
      </w:r>
    </w:p>
    <w:p w14:paraId="43D8499E" w14:textId="77777777" w:rsidR="00C36923" w:rsidRDefault="00C36923" w:rsidP="00C36923">
      <w:r>
        <w:t>}</w:t>
      </w:r>
    </w:p>
    <w:p w14:paraId="5B8CF8C1" w14:textId="77777777" w:rsidR="00C36923" w:rsidRDefault="00C36923" w:rsidP="00C36923"/>
    <w:p w14:paraId="4A2FF375" w14:textId="77777777" w:rsidR="00C36923" w:rsidRDefault="00C36923" w:rsidP="00C36923"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 xml:space="preserve"> {</w:t>
      </w:r>
    </w:p>
    <w:p w14:paraId="2C9BA633" w14:textId="77777777" w:rsidR="00C36923" w:rsidRDefault="00C36923" w:rsidP="00C36923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100%;</w:t>
      </w:r>
    </w:p>
    <w:p w14:paraId="6A43AC12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10px;</w:t>
      </w:r>
    </w:p>
    <w:p w14:paraId="412D1B8F" w14:textId="77777777" w:rsidR="00C36923" w:rsidRDefault="00C36923" w:rsidP="00C36923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14:paraId="7A8721CD" w14:textId="77777777" w:rsidR="00C36923" w:rsidRDefault="00C36923" w:rsidP="00C36923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#ddd;</w:t>
      </w:r>
    </w:p>
    <w:p w14:paraId="2D28A20C" w14:textId="77777777" w:rsidR="00C36923" w:rsidRDefault="00C36923" w:rsidP="00C36923">
      <w:r>
        <w:t xml:space="preserve">    </w:t>
      </w:r>
      <w:proofErr w:type="gramStart"/>
      <w:r>
        <w:t>border</w:t>
      </w:r>
      <w:proofErr w:type="gramEnd"/>
      <w:r>
        <w:t>-radius: 4px;</w:t>
      </w:r>
    </w:p>
    <w:p w14:paraId="0ADD617B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14:paraId="69F16B38" w14:textId="77777777" w:rsidR="00C36923" w:rsidRDefault="00C36923" w:rsidP="00C36923">
      <w:r>
        <w:t>}</w:t>
      </w:r>
    </w:p>
    <w:p w14:paraId="6DAB44BE" w14:textId="77777777" w:rsidR="00C36923" w:rsidRDefault="00C36923" w:rsidP="00C36923"/>
    <w:p w14:paraId="5E792176" w14:textId="77777777" w:rsidR="00C36923" w:rsidRDefault="00C36923" w:rsidP="00C36923">
      <w:proofErr w:type="gramStart"/>
      <w:r>
        <w:t>label</w:t>
      </w:r>
      <w:proofErr w:type="gramEnd"/>
      <w:r>
        <w:t xml:space="preserve"> {</w:t>
      </w:r>
    </w:p>
    <w:p w14:paraId="6805900B" w14:textId="77777777" w:rsidR="00C36923" w:rsidRDefault="00C36923" w:rsidP="00C36923">
      <w:r>
        <w:lastRenderedPageBreak/>
        <w:t xml:space="preserve">    </w:t>
      </w:r>
      <w:proofErr w:type="gramStart"/>
      <w:r>
        <w:t>display:</w:t>
      </w:r>
      <w:proofErr w:type="gramEnd"/>
      <w:r>
        <w:t xml:space="preserve"> block;</w:t>
      </w:r>
    </w:p>
    <w:p w14:paraId="3873F094" w14:textId="77777777" w:rsidR="00C36923" w:rsidRDefault="00C36923" w:rsidP="00C36923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5px;</w:t>
      </w:r>
    </w:p>
    <w:p w14:paraId="52E13DE6" w14:textId="77777777" w:rsidR="00C36923" w:rsidRDefault="00C36923" w:rsidP="00C36923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26107C1E" w14:textId="77777777" w:rsidR="00C36923" w:rsidRDefault="00C36923" w:rsidP="00C36923">
      <w:r>
        <w:t xml:space="preserve">    </w:t>
      </w:r>
      <w:proofErr w:type="spellStart"/>
      <w:proofErr w:type="gramStart"/>
      <w:r>
        <w:t>text</w:t>
      </w:r>
      <w:proofErr w:type="gramEnd"/>
      <w:r>
        <w:t>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rgba</w:t>
      </w:r>
      <w:proofErr w:type="spellEnd"/>
      <w:r>
        <w:t>(0,0,0,0.7);</w:t>
      </w:r>
    </w:p>
    <w:p w14:paraId="61766363" w14:textId="77777777" w:rsidR="00C36923" w:rsidRDefault="00C36923" w:rsidP="00C36923">
      <w:r>
        <w:t>}</w:t>
      </w:r>
    </w:p>
    <w:p w14:paraId="15CFBAAA" w14:textId="77777777" w:rsidR="00C36923" w:rsidRDefault="00C36923" w:rsidP="00C36923"/>
    <w:p w14:paraId="5D38BC3C" w14:textId="77777777" w:rsidR="00C36923" w:rsidRDefault="00C36923" w:rsidP="00C36923">
      <w:r>
        <w:t xml:space="preserve">/* </w:t>
      </w:r>
      <w:proofErr w:type="spellStart"/>
      <w:r>
        <w:t>Kalender</w:t>
      </w:r>
      <w:proofErr w:type="spellEnd"/>
      <w:r>
        <w:t xml:space="preserve"> Styles */</w:t>
      </w:r>
    </w:p>
    <w:p w14:paraId="649A37A4" w14:textId="77777777" w:rsidR="00C36923" w:rsidRDefault="00C36923" w:rsidP="00C36923">
      <w:r>
        <w:t>.</w:t>
      </w:r>
      <w:proofErr w:type="spellStart"/>
      <w:r>
        <w:t>calendar</w:t>
      </w:r>
      <w:proofErr w:type="spellEnd"/>
      <w:r>
        <w:t xml:space="preserve"> {</w:t>
      </w:r>
    </w:p>
    <w:p w14:paraId="0B55735C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0.95);</w:t>
      </w:r>
    </w:p>
    <w:p w14:paraId="68374FA9" w14:textId="77777777" w:rsidR="00C36923" w:rsidRDefault="00C36923" w:rsidP="00C36923">
      <w:r>
        <w:t xml:space="preserve">    </w:t>
      </w:r>
      <w:proofErr w:type="gramStart"/>
      <w:r>
        <w:t>border</w:t>
      </w:r>
      <w:proofErr w:type="gramEnd"/>
      <w:r>
        <w:t>-radius: 8px;</w:t>
      </w:r>
    </w:p>
    <w:p w14:paraId="2CF7EBED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15px;</w:t>
      </w:r>
    </w:p>
    <w:p w14:paraId="3E229B4B" w14:textId="77777777" w:rsidR="00C36923" w:rsidRDefault="00C36923" w:rsidP="00C36923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4px 6px </w:t>
      </w:r>
      <w:proofErr w:type="spellStart"/>
      <w:r>
        <w:t>rgba</w:t>
      </w:r>
      <w:proofErr w:type="spellEnd"/>
      <w:r>
        <w:t>(0,0,0,0.1);</w:t>
      </w:r>
    </w:p>
    <w:p w14:paraId="50AC6EED" w14:textId="77777777" w:rsidR="00C36923" w:rsidRDefault="00C36923" w:rsidP="00C36923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320px;</w:t>
      </w:r>
    </w:p>
    <w:p w14:paraId="02285C68" w14:textId="77777777" w:rsidR="00C36923" w:rsidRDefault="00C36923" w:rsidP="00C36923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616DC13E" w14:textId="77777777" w:rsidR="00C36923" w:rsidRDefault="00C36923" w:rsidP="00C36923">
      <w:r>
        <w:t>}</w:t>
      </w:r>
    </w:p>
    <w:p w14:paraId="4A9B61F5" w14:textId="77777777" w:rsidR="00C36923" w:rsidRDefault="00C36923" w:rsidP="00C36923"/>
    <w:p w14:paraId="4609DD34" w14:textId="77777777" w:rsidR="00C36923" w:rsidRDefault="00C36923" w:rsidP="00C36923">
      <w:r>
        <w:t>.</w:t>
      </w:r>
      <w:proofErr w:type="spellStart"/>
      <w:r>
        <w:t>calendar</w:t>
      </w:r>
      <w:proofErr w:type="spellEnd"/>
      <w:r>
        <w:t>-header {</w:t>
      </w:r>
    </w:p>
    <w:p w14:paraId="0377EEA2" w14:textId="77777777" w:rsidR="00C36923" w:rsidRDefault="00C36923" w:rsidP="00C36923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2B0A6F0E" w14:textId="77777777" w:rsidR="00C36923" w:rsidRDefault="00C36923" w:rsidP="00C36923">
      <w:r>
        <w:t xml:space="preserve">    </w:t>
      </w:r>
      <w:proofErr w:type="spellStart"/>
      <w:proofErr w:type="gramStart"/>
      <w:r>
        <w:t>justify</w:t>
      </w:r>
      <w:proofErr w:type="spellEnd"/>
      <w:proofErr w:type="gramEnd"/>
      <w:r>
        <w:t xml:space="preserve">-content: </w:t>
      </w:r>
      <w:proofErr w:type="spellStart"/>
      <w:r>
        <w:t>space-between</w:t>
      </w:r>
      <w:proofErr w:type="spellEnd"/>
      <w:r>
        <w:t>;</w:t>
      </w:r>
    </w:p>
    <w:p w14:paraId="4A533A63" w14:textId="77777777" w:rsidR="00C36923" w:rsidRDefault="00C36923" w:rsidP="00C36923">
      <w:r>
        <w:t xml:space="preserve">    </w:t>
      </w:r>
      <w:proofErr w:type="spellStart"/>
      <w:proofErr w:type="gramStart"/>
      <w:r>
        <w:t>align</w:t>
      </w:r>
      <w:proofErr w:type="spellEnd"/>
      <w:proofErr w:type="gramEnd"/>
      <w:r>
        <w:t>-items: center;</w:t>
      </w:r>
    </w:p>
    <w:p w14:paraId="75F3BAAF" w14:textId="77777777" w:rsidR="00C36923" w:rsidRDefault="00C36923" w:rsidP="00C36923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15px;</w:t>
      </w:r>
    </w:p>
    <w:p w14:paraId="224DB9CC" w14:textId="77777777" w:rsidR="00C36923" w:rsidRDefault="00C36923" w:rsidP="00C36923">
      <w:r>
        <w:t>}</w:t>
      </w:r>
    </w:p>
    <w:p w14:paraId="1ADD8215" w14:textId="77777777" w:rsidR="00C36923" w:rsidRDefault="00C36923" w:rsidP="00C36923"/>
    <w:p w14:paraId="3ED4113B" w14:textId="77777777" w:rsidR="00C36923" w:rsidRDefault="00C36923" w:rsidP="00C36923">
      <w:r>
        <w:t>.</w:t>
      </w:r>
      <w:proofErr w:type="spellStart"/>
      <w:r>
        <w:t>calendar-grid</w:t>
      </w:r>
      <w:proofErr w:type="spellEnd"/>
      <w:r>
        <w:t xml:space="preserve"> {</w:t>
      </w:r>
    </w:p>
    <w:p w14:paraId="68A5E7B6" w14:textId="77777777" w:rsidR="00C36923" w:rsidRDefault="00C36923" w:rsidP="00C36923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grid</w:t>
      </w:r>
      <w:proofErr w:type="spellEnd"/>
      <w:r>
        <w:t>;</w:t>
      </w:r>
    </w:p>
    <w:p w14:paraId="3FB724CF" w14:textId="77777777" w:rsidR="00C36923" w:rsidRDefault="00C36923" w:rsidP="00C36923">
      <w:r>
        <w:t xml:space="preserve">    </w:t>
      </w:r>
      <w:proofErr w:type="spellStart"/>
      <w:proofErr w:type="gramStart"/>
      <w:r>
        <w:t>grid</w:t>
      </w:r>
      <w:proofErr w:type="gramEnd"/>
      <w:r>
        <w:t>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(7, 1fr);</w:t>
      </w:r>
    </w:p>
    <w:p w14:paraId="700BDE0E" w14:textId="77777777" w:rsidR="00C36923" w:rsidRDefault="00C36923" w:rsidP="00C36923">
      <w:r>
        <w:t xml:space="preserve">    </w:t>
      </w:r>
      <w:proofErr w:type="gramStart"/>
      <w:r>
        <w:t>gap:</w:t>
      </w:r>
      <w:proofErr w:type="gramEnd"/>
      <w:r>
        <w:t xml:space="preserve"> 5px;</w:t>
      </w:r>
    </w:p>
    <w:p w14:paraId="1252BC85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14:paraId="0B16F058" w14:textId="77777777" w:rsidR="00C36923" w:rsidRDefault="00C36923" w:rsidP="00C36923">
      <w:r>
        <w:lastRenderedPageBreak/>
        <w:t>}</w:t>
      </w:r>
    </w:p>
    <w:p w14:paraId="0A0F1206" w14:textId="77777777" w:rsidR="00C36923" w:rsidRDefault="00C36923" w:rsidP="00C36923"/>
    <w:p w14:paraId="7F33308A" w14:textId="77777777" w:rsidR="00C36923" w:rsidRDefault="00C36923" w:rsidP="00C36923">
      <w:r>
        <w:t>.</w:t>
      </w:r>
      <w:proofErr w:type="spellStart"/>
      <w:r>
        <w:t>calendar</w:t>
      </w:r>
      <w:proofErr w:type="spellEnd"/>
      <w:r>
        <w:t>-date {</w:t>
      </w:r>
    </w:p>
    <w:p w14:paraId="69DA1F75" w14:textId="77777777" w:rsidR="00C36923" w:rsidRDefault="00C36923" w:rsidP="00C36923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100%;</w:t>
      </w:r>
    </w:p>
    <w:p w14:paraId="6FF5B8F9" w14:textId="77777777" w:rsidR="00C36923" w:rsidRDefault="00C36923" w:rsidP="00C36923">
      <w:r>
        <w:t xml:space="preserve">    </w:t>
      </w:r>
      <w:proofErr w:type="gramStart"/>
      <w:r>
        <w:t>aspect</w:t>
      </w:r>
      <w:proofErr w:type="gramEnd"/>
      <w:r>
        <w:t>-ratio: 1;</w:t>
      </w:r>
    </w:p>
    <w:p w14:paraId="40C610C2" w14:textId="77777777" w:rsidR="00C36923" w:rsidRDefault="00C36923" w:rsidP="00C36923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097DB653" w14:textId="77777777" w:rsidR="00C36923" w:rsidRDefault="00C36923" w:rsidP="00C36923">
      <w:r>
        <w:t xml:space="preserve">    </w:t>
      </w:r>
      <w:proofErr w:type="spellStart"/>
      <w:proofErr w:type="gramStart"/>
      <w:r>
        <w:t>align</w:t>
      </w:r>
      <w:proofErr w:type="spellEnd"/>
      <w:proofErr w:type="gramEnd"/>
      <w:r>
        <w:t>-items: center;</w:t>
      </w:r>
    </w:p>
    <w:p w14:paraId="36C84B72" w14:textId="77777777" w:rsidR="00C36923" w:rsidRDefault="00C36923" w:rsidP="00C36923">
      <w:r>
        <w:t xml:space="preserve">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14:paraId="3D031E38" w14:textId="77777777" w:rsidR="00C36923" w:rsidRDefault="00C36923" w:rsidP="00C36923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#e9ecef;</w:t>
      </w:r>
    </w:p>
    <w:p w14:paraId="3BAB20F6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white;</w:t>
      </w:r>
    </w:p>
    <w:p w14:paraId="2F1C564F" w14:textId="77777777" w:rsidR="00C36923" w:rsidRDefault="00C36923" w:rsidP="00C36923">
      <w:r>
        <w:t xml:space="preserve">    </w:t>
      </w:r>
      <w:proofErr w:type="gramStart"/>
      <w:r>
        <w:t>border</w:t>
      </w:r>
      <w:proofErr w:type="gramEnd"/>
      <w:r>
        <w:t>-radius: 50%;</w:t>
      </w:r>
    </w:p>
    <w:p w14:paraId="6D27DF7A" w14:textId="77777777" w:rsidR="00C36923" w:rsidRDefault="00C36923" w:rsidP="00C36923">
      <w:r>
        <w:t xml:space="preserve">    </w:t>
      </w:r>
      <w:proofErr w:type="gramStart"/>
      <w:r>
        <w:t>font</w:t>
      </w:r>
      <w:proofErr w:type="gramEnd"/>
      <w:r>
        <w:t>-size: 0.9em;</w:t>
      </w:r>
    </w:p>
    <w:p w14:paraId="2DB52FCD" w14:textId="77777777" w:rsidR="00C36923" w:rsidRDefault="00C36923" w:rsidP="00C36923">
      <w:r>
        <w:t xml:space="preserve">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1AF79548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27269B69" w14:textId="77777777" w:rsidR="00C36923" w:rsidRDefault="00C36923" w:rsidP="00C36923">
      <w:r>
        <w:t xml:space="preserve">    </w:t>
      </w:r>
      <w:proofErr w:type="gramStart"/>
      <w:r>
        <w:t>transition:</w:t>
      </w:r>
      <w:proofErr w:type="gramEnd"/>
      <w:r>
        <w:t xml:space="preserve"> all 0.2s </w:t>
      </w:r>
      <w:proofErr w:type="spellStart"/>
      <w:r>
        <w:t>ease</w:t>
      </w:r>
      <w:proofErr w:type="spellEnd"/>
      <w:r>
        <w:t>-in-out;</w:t>
      </w:r>
    </w:p>
    <w:p w14:paraId="0F24E416" w14:textId="77777777" w:rsidR="00C36923" w:rsidRDefault="00C36923" w:rsidP="00C36923">
      <w:r>
        <w:t>}</w:t>
      </w:r>
    </w:p>
    <w:p w14:paraId="154EEAC6" w14:textId="77777777" w:rsidR="00C36923" w:rsidRDefault="00C36923" w:rsidP="00C36923"/>
    <w:p w14:paraId="0F916C0C" w14:textId="77777777" w:rsidR="00C36923" w:rsidRDefault="00C36923" w:rsidP="00C36923">
      <w:r>
        <w:t xml:space="preserve">/* </w:t>
      </w:r>
      <w:proofErr w:type="spellStart"/>
      <w:r>
        <w:t>Zeitslots</w:t>
      </w:r>
      <w:proofErr w:type="spellEnd"/>
      <w:r>
        <w:t xml:space="preserve"> Styles */</w:t>
      </w:r>
    </w:p>
    <w:p w14:paraId="58EAD216" w14:textId="77777777" w:rsidR="00C36923" w:rsidRDefault="00C36923" w:rsidP="00C36923">
      <w:proofErr w:type="gramStart"/>
      <w:r>
        <w:t>.</w:t>
      </w:r>
      <w:proofErr w:type="spellStart"/>
      <w:r>
        <w:t>timeslots</w:t>
      </w:r>
      <w:proofErr w:type="spellEnd"/>
      <w:proofErr w:type="gramEnd"/>
      <w:r>
        <w:t>-container {</w:t>
      </w:r>
    </w:p>
    <w:p w14:paraId="438A8C01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0.95);</w:t>
      </w:r>
    </w:p>
    <w:p w14:paraId="3529DF6D" w14:textId="77777777" w:rsidR="00C36923" w:rsidRDefault="00C36923" w:rsidP="00C36923">
      <w:r>
        <w:t xml:space="preserve">    </w:t>
      </w:r>
      <w:proofErr w:type="gramStart"/>
      <w:r>
        <w:t>border</w:t>
      </w:r>
      <w:proofErr w:type="gramEnd"/>
      <w:r>
        <w:t>-radius: 8px;</w:t>
      </w:r>
    </w:p>
    <w:p w14:paraId="226D2301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15px;</w:t>
      </w:r>
    </w:p>
    <w:p w14:paraId="4FE49F00" w14:textId="77777777" w:rsidR="00C36923" w:rsidRDefault="00C36923" w:rsidP="00C36923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4px 6px </w:t>
      </w:r>
      <w:proofErr w:type="spellStart"/>
      <w:r>
        <w:t>rgba</w:t>
      </w:r>
      <w:proofErr w:type="spellEnd"/>
      <w:r>
        <w:t>(0,0,0,0.1);</w:t>
      </w:r>
    </w:p>
    <w:p w14:paraId="10B4A157" w14:textId="77777777" w:rsidR="00C36923" w:rsidRDefault="00C36923" w:rsidP="00C36923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7C9E2E04" w14:textId="77777777" w:rsidR="00C36923" w:rsidRDefault="00C36923" w:rsidP="00C36923">
      <w:r>
        <w:t xml:space="preserve">    </w:t>
      </w:r>
      <w:proofErr w:type="gramStart"/>
      <w:r>
        <w:t>max</w:t>
      </w:r>
      <w:proofErr w:type="gramEnd"/>
      <w:r>
        <w:t>-</w:t>
      </w:r>
      <w:proofErr w:type="spellStart"/>
      <w:r>
        <w:t>height</w:t>
      </w:r>
      <w:proofErr w:type="spellEnd"/>
      <w:r>
        <w:t>: 300px;</w:t>
      </w:r>
    </w:p>
    <w:p w14:paraId="5B583E1F" w14:textId="77777777" w:rsidR="00C36923" w:rsidRDefault="00C36923" w:rsidP="00C36923">
      <w:r>
        <w:t xml:space="preserve">    </w:t>
      </w:r>
      <w:proofErr w:type="spellStart"/>
      <w:proofErr w:type="gramStart"/>
      <w:r>
        <w:t>overflow</w:t>
      </w:r>
      <w:proofErr w:type="spellEnd"/>
      <w:proofErr w:type="gramEnd"/>
      <w:r>
        <w:t>-y: auto;</w:t>
      </w:r>
    </w:p>
    <w:p w14:paraId="6354100A" w14:textId="77777777" w:rsidR="00C36923" w:rsidRDefault="00C36923" w:rsidP="00C36923">
      <w:r>
        <w:t>}</w:t>
      </w:r>
    </w:p>
    <w:p w14:paraId="2AF8353D" w14:textId="77777777" w:rsidR="00C36923" w:rsidRDefault="00C36923" w:rsidP="00C36923"/>
    <w:p w14:paraId="0F1F2454" w14:textId="77777777" w:rsidR="00C36923" w:rsidRDefault="00C36923" w:rsidP="00C36923">
      <w:proofErr w:type="gramStart"/>
      <w:r>
        <w:lastRenderedPageBreak/>
        <w:t>.</w:t>
      </w:r>
      <w:proofErr w:type="spellStart"/>
      <w:r>
        <w:t>timeslots</w:t>
      </w:r>
      <w:proofErr w:type="gramEnd"/>
      <w:r>
        <w:t>-grid</w:t>
      </w:r>
      <w:proofErr w:type="spellEnd"/>
      <w:r>
        <w:t xml:space="preserve"> {</w:t>
      </w:r>
    </w:p>
    <w:p w14:paraId="38C162B6" w14:textId="77777777" w:rsidR="00C36923" w:rsidRDefault="00C36923" w:rsidP="00C36923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grid</w:t>
      </w:r>
      <w:proofErr w:type="spellEnd"/>
      <w:r>
        <w:t>;</w:t>
      </w:r>
    </w:p>
    <w:p w14:paraId="6DF4C2CC" w14:textId="77777777" w:rsidR="00C36923" w:rsidRDefault="00C36923" w:rsidP="00C36923">
      <w:r>
        <w:t xml:space="preserve">    </w:t>
      </w:r>
      <w:proofErr w:type="spellStart"/>
      <w:proofErr w:type="gramStart"/>
      <w:r>
        <w:t>grid</w:t>
      </w:r>
      <w:proofErr w:type="gramEnd"/>
      <w:r>
        <w:t>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(3, 1fr);</w:t>
      </w:r>
    </w:p>
    <w:p w14:paraId="61E1EE6A" w14:textId="77777777" w:rsidR="00C36923" w:rsidRDefault="00C36923" w:rsidP="00C36923">
      <w:r>
        <w:t xml:space="preserve">    </w:t>
      </w:r>
      <w:proofErr w:type="gramStart"/>
      <w:r>
        <w:t>gap:</w:t>
      </w:r>
      <w:proofErr w:type="gramEnd"/>
      <w:r>
        <w:t xml:space="preserve"> 10px;</w:t>
      </w:r>
    </w:p>
    <w:p w14:paraId="33843E56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10px;</w:t>
      </w:r>
    </w:p>
    <w:p w14:paraId="73583D4F" w14:textId="77777777" w:rsidR="00C36923" w:rsidRDefault="00C36923" w:rsidP="00C36923">
      <w:r>
        <w:t>}</w:t>
      </w:r>
    </w:p>
    <w:p w14:paraId="1B34F843" w14:textId="77777777" w:rsidR="00C36923" w:rsidRDefault="00C36923" w:rsidP="00C36923"/>
    <w:p w14:paraId="5A24DFDB" w14:textId="77777777" w:rsidR="00C36923" w:rsidRDefault="00C36923" w:rsidP="00C36923">
      <w:proofErr w:type="gramStart"/>
      <w:r>
        <w:t>.</w:t>
      </w:r>
      <w:proofErr w:type="spellStart"/>
      <w:r>
        <w:t>timeslot</w:t>
      </w:r>
      <w:proofErr w:type="spellEnd"/>
      <w:proofErr w:type="gramEnd"/>
      <w:r>
        <w:t xml:space="preserve"> {</w:t>
      </w:r>
    </w:p>
    <w:p w14:paraId="53ACB344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#f8f9fa;</w:t>
      </w:r>
    </w:p>
    <w:p w14:paraId="23662853" w14:textId="77777777" w:rsidR="00C36923" w:rsidRDefault="00C36923" w:rsidP="00C36923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#dee2e6;</w:t>
      </w:r>
    </w:p>
    <w:p w14:paraId="2125ABDB" w14:textId="77777777" w:rsidR="00C36923" w:rsidRDefault="00C36923" w:rsidP="00C36923">
      <w:r>
        <w:t xml:space="preserve">    </w:t>
      </w:r>
      <w:proofErr w:type="gramStart"/>
      <w:r>
        <w:t>border</w:t>
      </w:r>
      <w:proofErr w:type="gramEnd"/>
      <w:r>
        <w:t>-radius: 4px;</w:t>
      </w:r>
    </w:p>
    <w:p w14:paraId="3D3EB0C6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8px;</w:t>
      </w:r>
    </w:p>
    <w:p w14:paraId="291068F5" w14:textId="77777777" w:rsidR="00C36923" w:rsidRDefault="00C36923" w:rsidP="00C36923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75974E5A" w14:textId="77777777" w:rsidR="00C36923" w:rsidRDefault="00C36923" w:rsidP="00C36923">
      <w:r>
        <w:t xml:space="preserve">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48A5BA3F" w14:textId="77777777" w:rsidR="00C36923" w:rsidRDefault="00C36923" w:rsidP="00C36923">
      <w:r>
        <w:t xml:space="preserve">    </w:t>
      </w:r>
      <w:proofErr w:type="gramStart"/>
      <w:r>
        <w:t>transition:</w:t>
      </w:r>
      <w:proofErr w:type="gramEnd"/>
      <w:r>
        <w:t xml:space="preserve"> all 0.2s </w:t>
      </w:r>
      <w:proofErr w:type="spellStart"/>
      <w:r>
        <w:t>ease</w:t>
      </w:r>
      <w:proofErr w:type="spellEnd"/>
      <w:r>
        <w:t>-in-out;</w:t>
      </w:r>
    </w:p>
    <w:p w14:paraId="18E6DDC7" w14:textId="77777777" w:rsidR="00C36923" w:rsidRDefault="00C36923" w:rsidP="00C36923">
      <w:r>
        <w:t xml:space="preserve">    </w:t>
      </w:r>
      <w:proofErr w:type="gramStart"/>
      <w:r>
        <w:t>font</w:t>
      </w:r>
      <w:proofErr w:type="gramEnd"/>
      <w:r>
        <w:t>-size: 0.9em;</w:t>
      </w:r>
    </w:p>
    <w:p w14:paraId="6BD6DB6E" w14:textId="77777777" w:rsidR="00C36923" w:rsidRDefault="00C36923" w:rsidP="00C36923">
      <w:r>
        <w:t>}</w:t>
      </w:r>
    </w:p>
    <w:p w14:paraId="2CACF762" w14:textId="77777777" w:rsidR="00C36923" w:rsidRDefault="00C36923" w:rsidP="00C36923"/>
    <w:p w14:paraId="029B3E27" w14:textId="77777777" w:rsidR="00C36923" w:rsidRDefault="00C36923" w:rsidP="00C36923">
      <w:proofErr w:type="gramStart"/>
      <w:r>
        <w:t>.</w:t>
      </w:r>
      <w:proofErr w:type="spellStart"/>
      <w:r>
        <w:t>timeslot</w:t>
      </w:r>
      <w:proofErr w:type="gramEnd"/>
      <w:r>
        <w:t>:hover</w:t>
      </w:r>
      <w:proofErr w:type="spellEnd"/>
      <w:r>
        <w:t xml:space="preserve"> {</w:t>
      </w:r>
    </w:p>
    <w:p w14:paraId="18ABFF97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#e9ecef;</w:t>
      </w:r>
    </w:p>
    <w:p w14:paraId="1978F7C9" w14:textId="77777777" w:rsidR="00C36923" w:rsidRDefault="00C36923" w:rsidP="00C36923">
      <w:r>
        <w:t xml:space="preserve">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</w:t>
      </w:r>
      <w:proofErr w:type="spellEnd"/>
      <w:r>
        <w:t>(1.05);</w:t>
      </w:r>
    </w:p>
    <w:p w14:paraId="50C69FC7" w14:textId="77777777" w:rsidR="00C36923" w:rsidRDefault="00C36923" w:rsidP="00C36923">
      <w:r>
        <w:t>}</w:t>
      </w:r>
    </w:p>
    <w:p w14:paraId="6EEC7340" w14:textId="77777777" w:rsidR="00C36923" w:rsidRDefault="00C36923" w:rsidP="00C36923"/>
    <w:p w14:paraId="000E55EA" w14:textId="77777777" w:rsidR="00C36923" w:rsidRDefault="00C36923" w:rsidP="00C36923">
      <w:proofErr w:type="gramStart"/>
      <w:r>
        <w:t>.</w:t>
      </w:r>
      <w:proofErr w:type="spellStart"/>
      <w:r>
        <w:t>timeslot</w:t>
      </w:r>
      <w:proofErr w:type="gramEnd"/>
      <w:r>
        <w:t>.selected</w:t>
      </w:r>
      <w:proofErr w:type="spellEnd"/>
      <w:r>
        <w:t xml:space="preserve"> {</w:t>
      </w:r>
    </w:p>
    <w:p w14:paraId="4102A8A1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#ffebee;</w:t>
      </w:r>
    </w:p>
    <w:p w14:paraId="1E0C124A" w14:textId="77777777" w:rsidR="00C36923" w:rsidRDefault="00C36923" w:rsidP="00C36923">
      <w:r>
        <w:t xml:space="preserve">    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: #ef9a9a;</w:t>
      </w:r>
    </w:p>
    <w:p w14:paraId="50267447" w14:textId="77777777" w:rsidR="00C36923" w:rsidRDefault="00C36923" w:rsidP="00C36923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#c62828;</w:t>
      </w:r>
    </w:p>
    <w:p w14:paraId="6E47A800" w14:textId="77777777" w:rsidR="00C36923" w:rsidRDefault="00C36923" w:rsidP="00C36923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E04EA88" w14:textId="77777777" w:rsidR="00C36923" w:rsidRDefault="00C36923" w:rsidP="00C36923">
      <w:r>
        <w:lastRenderedPageBreak/>
        <w:t>}</w:t>
      </w:r>
    </w:p>
    <w:p w14:paraId="2DA637DA" w14:textId="77777777" w:rsidR="00C36923" w:rsidRDefault="00C36923" w:rsidP="00C36923"/>
    <w:p w14:paraId="5CB974DE" w14:textId="77777777" w:rsidR="00C36923" w:rsidRDefault="00C36923" w:rsidP="00C36923">
      <w:r>
        <w:t xml:space="preserve">/* </w:t>
      </w:r>
      <w:proofErr w:type="spellStart"/>
      <w:r>
        <w:t>Nachrichten</w:t>
      </w:r>
      <w:proofErr w:type="spellEnd"/>
      <w:r>
        <w:t xml:space="preserve"> Styles */</w:t>
      </w:r>
    </w:p>
    <w:p w14:paraId="51C55E36" w14:textId="77777777" w:rsidR="00C36923" w:rsidRDefault="00C36923" w:rsidP="00C36923">
      <w:proofErr w:type="gramStart"/>
      <w:r>
        <w:t>.</w:t>
      </w:r>
      <w:proofErr w:type="spellStart"/>
      <w:r>
        <w:t>success</w:t>
      </w:r>
      <w:proofErr w:type="spellEnd"/>
      <w:proofErr w:type="gramEnd"/>
      <w:r>
        <w:t>-message, .</w:t>
      </w:r>
      <w:proofErr w:type="spellStart"/>
      <w:r>
        <w:t>error</w:t>
      </w:r>
      <w:proofErr w:type="spellEnd"/>
      <w:r>
        <w:t>-message {</w:t>
      </w:r>
    </w:p>
    <w:p w14:paraId="1BBC173C" w14:textId="77777777" w:rsidR="00C36923" w:rsidRDefault="00C36923" w:rsidP="00C36923">
      <w:r>
        <w:t xml:space="preserve">    </w:t>
      </w:r>
      <w:proofErr w:type="gramStart"/>
      <w:r>
        <w:t>display:</w:t>
      </w:r>
      <w:proofErr w:type="gramEnd"/>
      <w:r>
        <w:t xml:space="preserve"> none;</w:t>
      </w:r>
    </w:p>
    <w:p w14:paraId="19D41591" w14:textId="77777777" w:rsidR="00C36923" w:rsidRDefault="00C36923" w:rsidP="00C3692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10px;</w:t>
      </w:r>
    </w:p>
    <w:p w14:paraId="784C1B10" w14:textId="77777777" w:rsidR="00C36923" w:rsidRDefault="00C36923" w:rsidP="00C36923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14:paraId="1AB72848" w14:textId="77777777" w:rsidR="00C36923" w:rsidRDefault="00C36923" w:rsidP="00C36923">
      <w:r>
        <w:t xml:space="preserve">    </w:t>
      </w:r>
      <w:proofErr w:type="gramStart"/>
      <w:r>
        <w:t>border</w:t>
      </w:r>
      <w:proofErr w:type="gramEnd"/>
      <w:r>
        <w:t>-radius: 4px;</w:t>
      </w:r>
    </w:p>
    <w:p w14:paraId="7F91022F" w14:textId="77777777" w:rsidR="00C36923" w:rsidRDefault="00C36923" w:rsidP="00C36923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790DAF78" w14:textId="77777777" w:rsidR="00C36923" w:rsidRDefault="00C36923" w:rsidP="00C36923">
      <w:r>
        <w:t>}</w:t>
      </w:r>
    </w:p>
    <w:p w14:paraId="1D118C1A" w14:textId="77777777" w:rsidR="00C36923" w:rsidRDefault="00C36923" w:rsidP="00C36923"/>
    <w:p w14:paraId="45387E83" w14:textId="77777777" w:rsidR="00C36923" w:rsidRDefault="00C36923" w:rsidP="00C36923">
      <w:proofErr w:type="gramStart"/>
      <w:r>
        <w:t>.</w:t>
      </w:r>
      <w:proofErr w:type="spellStart"/>
      <w:r>
        <w:t>success</w:t>
      </w:r>
      <w:proofErr w:type="spellEnd"/>
      <w:proofErr w:type="gramEnd"/>
      <w:r>
        <w:t>-message {</w:t>
      </w:r>
    </w:p>
    <w:p w14:paraId="235A42DB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#d4edda;</w:t>
      </w:r>
    </w:p>
    <w:p w14:paraId="58C3882D" w14:textId="77777777" w:rsidR="00C36923" w:rsidRDefault="00C36923" w:rsidP="00C36923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#155724;</w:t>
      </w:r>
    </w:p>
    <w:p w14:paraId="604BFE29" w14:textId="77777777" w:rsidR="00C36923" w:rsidRDefault="00C36923" w:rsidP="00C36923">
      <w:r>
        <w:t>}</w:t>
      </w:r>
    </w:p>
    <w:p w14:paraId="5E626699" w14:textId="77777777" w:rsidR="00C36923" w:rsidRDefault="00C36923" w:rsidP="00C36923"/>
    <w:p w14:paraId="0006F785" w14:textId="77777777" w:rsidR="00C36923" w:rsidRDefault="00C36923" w:rsidP="00C36923">
      <w:proofErr w:type="gramStart"/>
      <w:r>
        <w:t>.</w:t>
      </w:r>
      <w:proofErr w:type="spellStart"/>
      <w:r>
        <w:t>error</w:t>
      </w:r>
      <w:proofErr w:type="spellEnd"/>
      <w:proofErr w:type="gramEnd"/>
      <w:r>
        <w:t>-message {</w:t>
      </w:r>
    </w:p>
    <w:p w14:paraId="26524711" w14:textId="77777777" w:rsidR="00C36923" w:rsidRDefault="00C36923" w:rsidP="00C3692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#f8d7da;</w:t>
      </w:r>
    </w:p>
    <w:p w14:paraId="3D7D0EED" w14:textId="77777777" w:rsidR="00C36923" w:rsidRDefault="00C36923" w:rsidP="00C36923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#721c24;</w:t>
      </w:r>
    </w:p>
    <w:p w14:paraId="5642B913" w14:textId="01B2609C" w:rsidR="00C36923" w:rsidRDefault="00C36923" w:rsidP="00C36923">
      <w:proofErr w:type="gramStart"/>
      <w:r>
        <w:t xml:space="preserve">}   </w:t>
      </w:r>
      <w:proofErr w:type="gramEnd"/>
      <w:r>
        <w:t xml:space="preserve">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>" href="styles.css"&gt;</w:t>
      </w:r>
    </w:p>
    <w:p w14:paraId="58C2FA2C" w14:textId="77777777" w:rsidR="00C36923" w:rsidRDefault="00C36923" w:rsidP="00C36923">
      <w:r>
        <w:t>&lt;/</w:t>
      </w:r>
      <w:proofErr w:type="spellStart"/>
      <w:r>
        <w:t>head</w:t>
      </w:r>
      <w:proofErr w:type="spellEnd"/>
      <w:r>
        <w:t>&gt;</w:t>
      </w:r>
    </w:p>
    <w:p w14:paraId="4B0455E1" w14:textId="77777777" w:rsidR="00C36923" w:rsidRDefault="00C36923" w:rsidP="00C36923">
      <w:r>
        <w:t>&lt;</w:t>
      </w:r>
      <w:proofErr w:type="gramStart"/>
      <w:r>
        <w:t>body</w:t>
      </w:r>
      <w:proofErr w:type="gramEnd"/>
      <w:r>
        <w:t>&gt;</w:t>
      </w:r>
    </w:p>
    <w:p w14:paraId="005F8829" w14:textId="77777777" w:rsidR="00C36923" w:rsidRDefault="00C36923" w:rsidP="00C36923">
      <w:r>
        <w:t xml:space="preserve">    &lt;</w:t>
      </w:r>
      <w:proofErr w:type="gramStart"/>
      <w:r>
        <w:t>div</w:t>
      </w:r>
      <w:proofErr w:type="gramEnd"/>
      <w:r>
        <w:t xml:space="preserve"> class="container"&gt;</w:t>
      </w:r>
    </w:p>
    <w:p w14:paraId="6BF74430" w14:textId="77777777" w:rsidR="00C36923" w:rsidRDefault="00C36923" w:rsidP="00C36923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-section"&gt;</w:t>
      </w:r>
    </w:p>
    <w:p w14:paraId="07FFE798" w14:textId="77777777" w:rsidR="00C36923" w:rsidRDefault="00C36923" w:rsidP="00C36923">
      <w:r>
        <w:t xml:space="preserve">            &lt;</w:t>
      </w:r>
      <w:proofErr w:type="gramStart"/>
      <w:r>
        <w:t>h</w:t>
      </w:r>
      <w:proofErr w:type="gramEnd"/>
      <w:r>
        <w:t>2&gt;</w:t>
      </w:r>
      <w:proofErr w:type="spellStart"/>
      <w:r>
        <w:t>Kontaktieren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uns&lt;/h2&gt;</w:t>
      </w:r>
    </w:p>
    <w:p w14:paraId="7F646132" w14:textId="77777777" w:rsidR="00C36923" w:rsidRDefault="00C36923" w:rsidP="00C36923">
      <w:r>
        <w:t xml:space="preserve">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id="</w:t>
      </w:r>
      <w:proofErr w:type="spellStart"/>
      <w:r>
        <w:t>contactForm</w:t>
      </w:r>
      <w:proofErr w:type="spellEnd"/>
      <w:r>
        <w:t>"&gt;</w:t>
      </w:r>
    </w:p>
    <w:p w14:paraId="48F1B718" w14:textId="77777777" w:rsidR="00C36923" w:rsidRDefault="00C36923" w:rsidP="00C36923">
      <w:r>
        <w:t xml:space="preserve">    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name</w:t>
      </w:r>
      <w:proofErr w:type="spellEnd"/>
      <w:r>
        <w:t>"&gt;</w:t>
      </w:r>
      <w:proofErr w:type="spellStart"/>
      <w:r>
        <w:t>Ihr</w:t>
      </w:r>
      <w:proofErr w:type="spellEnd"/>
      <w:r>
        <w:t xml:space="preserve"> Name:&lt;/label&gt;</w:t>
      </w:r>
    </w:p>
    <w:p w14:paraId="7C09FE30" w14:textId="77777777" w:rsidR="00C36923" w:rsidRDefault="00C36923" w:rsidP="00C36923">
      <w:r>
        <w:t xml:space="preserve">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6697BEA" w14:textId="77777777" w:rsidR="00C36923" w:rsidRDefault="00C36923" w:rsidP="00C36923">
      <w:r>
        <w:lastRenderedPageBreak/>
        <w:t xml:space="preserve">                </w:t>
      </w:r>
    </w:p>
    <w:p w14:paraId="37C378E1" w14:textId="77777777" w:rsidR="00C36923" w:rsidRDefault="00C36923" w:rsidP="00C36923">
      <w:r>
        <w:t xml:space="preserve">                &lt;</w:t>
      </w:r>
      <w:proofErr w:type="gramStart"/>
      <w:r>
        <w:t>label</w:t>
      </w:r>
      <w:proofErr w:type="gramEnd"/>
      <w:r>
        <w:t xml:space="preserve"> for="email"&gt;</w:t>
      </w:r>
      <w:proofErr w:type="spellStart"/>
      <w:r>
        <w:t>Ihre</w:t>
      </w:r>
      <w:proofErr w:type="spellEnd"/>
      <w:r>
        <w:t xml:space="preserve"> E-Mail:&lt;/label&gt;</w:t>
      </w:r>
    </w:p>
    <w:p w14:paraId="61012468" w14:textId="77777777" w:rsidR="00C36923" w:rsidRDefault="00C36923" w:rsidP="00C36923">
      <w:r>
        <w:t xml:space="preserve">                &lt;</w:t>
      </w:r>
      <w:proofErr w:type="gramStart"/>
      <w:r>
        <w:t>input</w:t>
      </w:r>
      <w:proofErr w:type="gramEnd"/>
      <w:r>
        <w:t xml:space="preserve"> type="email" id="email"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03DE8D5D" w14:textId="77777777" w:rsidR="00C36923" w:rsidRDefault="00C36923" w:rsidP="00C36923">
      <w:r>
        <w:t xml:space="preserve">                </w:t>
      </w:r>
    </w:p>
    <w:p w14:paraId="0BE1EBA0" w14:textId="77777777" w:rsidR="00C36923" w:rsidRDefault="00C36923" w:rsidP="00C36923">
      <w:r>
        <w:t xml:space="preserve">                &lt;</w:t>
      </w:r>
      <w:proofErr w:type="gramStart"/>
      <w:r>
        <w:t>label</w:t>
      </w:r>
      <w:proofErr w:type="gramEnd"/>
      <w:r>
        <w:t xml:space="preserve"> for="phone"&gt;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Telefonnummer</w:t>
      </w:r>
      <w:proofErr w:type="spellEnd"/>
      <w:r>
        <w:t>:&lt;/label&gt;</w:t>
      </w:r>
    </w:p>
    <w:p w14:paraId="75190D7F" w14:textId="77777777" w:rsidR="00C36923" w:rsidRDefault="00C36923" w:rsidP="00C36923">
      <w:r>
        <w:t xml:space="preserve">                &lt;</w:t>
      </w:r>
      <w:proofErr w:type="gramStart"/>
      <w:r>
        <w:t>input</w:t>
      </w:r>
      <w:proofErr w:type="gramEnd"/>
      <w:r>
        <w:t xml:space="preserve"> type="tel" id="phone" </w:t>
      </w:r>
      <w:proofErr w:type="spellStart"/>
      <w:r>
        <w:t>name</w:t>
      </w:r>
      <w:proofErr w:type="spellEnd"/>
      <w:r>
        <w:t xml:space="preserve">="phone" </w:t>
      </w:r>
      <w:proofErr w:type="spellStart"/>
      <w:r>
        <w:t>required</w:t>
      </w:r>
      <w:proofErr w:type="spellEnd"/>
      <w:r>
        <w:t>&gt;</w:t>
      </w:r>
    </w:p>
    <w:p w14:paraId="5D27C010" w14:textId="77777777" w:rsidR="00C36923" w:rsidRDefault="00C36923" w:rsidP="00C36923"/>
    <w:p w14:paraId="59001A7A" w14:textId="77777777" w:rsidR="00C36923" w:rsidRDefault="00C36923" w:rsidP="00C36923">
      <w:r>
        <w:t xml:space="preserve">                &lt;</w:t>
      </w:r>
      <w:proofErr w:type="gramStart"/>
      <w:r>
        <w:t>label</w:t>
      </w:r>
      <w:proofErr w:type="gramEnd"/>
      <w:r>
        <w:t xml:space="preserve"> for="message"&gt;</w:t>
      </w:r>
      <w:proofErr w:type="spellStart"/>
      <w:r>
        <w:t>Nachricht</w:t>
      </w:r>
      <w:proofErr w:type="spellEnd"/>
      <w:r>
        <w:t>:&lt;/label&gt;</w:t>
      </w:r>
    </w:p>
    <w:p w14:paraId="74048D0A" w14:textId="77777777" w:rsidR="00C36923" w:rsidRDefault="00C36923" w:rsidP="00C36923">
      <w:r>
        <w:t xml:space="preserve">                &lt;</w:t>
      </w:r>
      <w:proofErr w:type="spellStart"/>
      <w:proofErr w:type="gramStart"/>
      <w:r>
        <w:t>textarea</w:t>
      </w:r>
      <w:proofErr w:type="spellEnd"/>
      <w:proofErr w:type="gramEnd"/>
      <w:r>
        <w:t xml:space="preserve"> id="message" </w:t>
      </w:r>
      <w:proofErr w:type="spellStart"/>
      <w:r>
        <w:t>name</w:t>
      </w:r>
      <w:proofErr w:type="spellEnd"/>
      <w:r>
        <w:t xml:space="preserve">="message"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6DA3A6DA" w14:textId="77777777" w:rsidR="00C36923" w:rsidRDefault="00C36923" w:rsidP="00C36923">
      <w:r>
        <w:t xml:space="preserve">                </w:t>
      </w:r>
    </w:p>
    <w:p w14:paraId="3A44DA87" w14:textId="77777777" w:rsidR="00C36923" w:rsidRDefault="00C36923" w:rsidP="00C36923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"&gt;</w:t>
      </w:r>
      <w:proofErr w:type="spellStart"/>
      <w:r>
        <w:t>Nachricht</w:t>
      </w:r>
      <w:proofErr w:type="spellEnd"/>
      <w:r>
        <w:t xml:space="preserve"> </w:t>
      </w:r>
      <w:proofErr w:type="spellStart"/>
      <w:r>
        <w:t>senden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E804515" w14:textId="77777777" w:rsidR="00C36923" w:rsidRDefault="00C36923" w:rsidP="00C36923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19E720E1" w14:textId="77777777" w:rsidR="00C36923" w:rsidRDefault="00C36923" w:rsidP="00C36923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successMessage</w:t>
      </w:r>
      <w:proofErr w:type="spellEnd"/>
      <w:r>
        <w:t>" class="</w:t>
      </w:r>
      <w:proofErr w:type="spellStart"/>
      <w:r>
        <w:t>success</w:t>
      </w:r>
      <w:proofErr w:type="spellEnd"/>
      <w:r>
        <w:t>-message"&gt;</w:t>
      </w:r>
    </w:p>
    <w:p w14:paraId="52E520F1" w14:textId="77777777" w:rsidR="00C36923" w:rsidRDefault="00C36923" w:rsidP="00C36923">
      <w:r>
        <w:t xml:space="preserve">               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Nachricht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 </w:t>
      </w:r>
      <w:proofErr w:type="spellStart"/>
      <w:proofErr w:type="gramStart"/>
      <w:r>
        <w:t>gesendet</w:t>
      </w:r>
      <w:proofErr w:type="spellEnd"/>
      <w:r>
        <w:t>!</w:t>
      </w:r>
      <w:proofErr w:type="gramEnd"/>
    </w:p>
    <w:p w14:paraId="3B2DA926" w14:textId="77777777" w:rsidR="00C36923" w:rsidRDefault="00C36923" w:rsidP="00C36923">
      <w:r>
        <w:t xml:space="preserve">            &lt;/div&gt;</w:t>
      </w:r>
    </w:p>
    <w:p w14:paraId="61BEEA59" w14:textId="77777777" w:rsidR="00C36923" w:rsidRDefault="00C36923" w:rsidP="00C36923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errorMessage</w:t>
      </w:r>
      <w:proofErr w:type="spellEnd"/>
      <w:r>
        <w:t>" class="</w:t>
      </w:r>
      <w:proofErr w:type="spellStart"/>
      <w:r>
        <w:t>error</w:t>
      </w:r>
      <w:proofErr w:type="spellEnd"/>
      <w:r>
        <w:t>-message"&gt;</w:t>
      </w:r>
    </w:p>
    <w:p w14:paraId="74314679" w14:textId="77777777" w:rsidR="00C36923" w:rsidRDefault="00C36923" w:rsidP="00C36923">
      <w:r>
        <w:t xml:space="preserve">                Es </w:t>
      </w:r>
      <w:proofErr w:type="spellStart"/>
      <w:r>
        <w:t>gab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Nachricht</w:t>
      </w:r>
      <w:proofErr w:type="spellEnd"/>
      <w:r>
        <w:t xml:space="preserve">. Bitte </w:t>
      </w:r>
      <w:proofErr w:type="spellStart"/>
      <w:r>
        <w:t>versuchen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es </w:t>
      </w:r>
      <w:proofErr w:type="spellStart"/>
      <w:r>
        <w:t>später</w:t>
      </w:r>
      <w:proofErr w:type="spellEnd"/>
      <w:r>
        <w:t xml:space="preserve"> </w:t>
      </w:r>
      <w:proofErr w:type="spellStart"/>
      <w:r>
        <w:t>erneut</w:t>
      </w:r>
      <w:proofErr w:type="spellEnd"/>
      <w:r>
        <w:t>.</w:t>
      </w:r>
    </w:p>
    <w:p w14:paraId="2169909C" w14:textId="77777777" w:rsidR="00C36923" w:rsidRDefault="00C36923" w:rsidP="00C36923">
      <w:r>
        <w:t xml:space="preserve">            &lt;/div&gt;</w:t>
      </w:r>
    </w:p>
    <w:p w14:paraId="69DD85DD" w14:textId="77777777" w:rsidR="00C36923" w:rsidRDefault="00C36923" w:rsidP="00C36923">
      <w:r>
        <w:t xml:space="preserve">        &lt;/div&gt;</w:t>
      </w:r>
    </w:p>
    <w:p w14:paraId="72655D47" w14:textId="77777777" w:rsidR="00C36923" w:rsidRDefault="00C36923" w:rsidP="00C36923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calendar</w:t>
      </w:r>
      <w:proofErr w:type="spellEnd"/>
      <w:r>
        <w:t>-section"&gt;</w:t>
      </w:r>
    </w:p>
    <w:p w14:paraId="35B85F82" w14:textId="77777777" w:rsidR="00C36923" w:rsidRDefault="00C36923" w:rsidP="00C36923">
      <w:r>
        <w:t xml:space="preserve">            &lt;</w:t>
      </w:r>
      <w:proofErr w:type="gramStart"/>
      <w:r>
        <w:t>h</w:t>
      </w:r>
      <w:proofErr w:type="gramEnd"/>
      <w:r>
        <w:t>2&gt;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auswählen</w:t>
      </w:r>
      <w:proofErr w:type="spellEnd"/>
      <w:r>
        <w:t>&lt;/h2&gt;</w:t>
      </w:r>
    </w:p>
    <w:p w14:paraId="7D34DBA9" w14:textId="77777777" w:rsidR="00C36923" w:rsidRDefault="00C36923" w:rsidP="00C36923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calendar</w:t>
      </w:r>
      <w:proofErr w:type="spellEnd"/>
      <w:r>
        <w:t>" class="</w:t>
      </w:r>
      <w:proofErr w:type="spellStart"/>
      <w:r>
        <w:t>calendar</w:t>
      </w:r>
      <w:proofErr w:type="spellEnd"/>
      <w:r>
        <w:t>"&gt;&lt;/div&gt;</w:t>
      </w:r>
    </w:p>
    <w:p w14:paraId="6FDBCFA3" w14:textId="77777777" w:rsidR="00C36923" w:rsidRDefault="00C36923" w:rsidP="00C36923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selectedDateDisplay</w:t>
      </w:r>
      <w:proofErr w:type="spellEnd"/>
      <w:r>
        <w:t>" style="</w:t>
      </w:r>
      <w:proofErr w:type="spellStart"/>
      <w:r>
        <w:t>margin</w:t>
      </w:r>
      <w:proofErr w:type="spellEnd"/>
      <w:r>
        <w:t xml:space="preserve">-top: 10px; </w:t>
      </w:r>
      <w:proofErr w:type="spellStart"/>
      <w:r>
        <w:t>color</w:t>
      </w:r>
      <w:proofErr w:type="spellEnd"/>
      <w:r>
        <w:t xml:space="preserve">: white; </w:t>
      </w:r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rgba</w:t>
      </w:r>
      <w:proofErr w:type="spellEnd"/>
      <w:r>
        <w:t>(0,0,0,0.7);"&gt;&lt;/div&gt;</w:t>
      </w:r>
    </w:p>
    <w:p w14:paraId="5EB999F9" w14:textId="77777777" w:rsidR="00C36923" w:rsidRDefault="00C36923" w:rsidP="00C36923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timeslots</w:t>
      </w:r>
      <w:proofErr w:type="spellEnd"/>
      <w:r>
        <w:t>" class="</w:t>
      </w:r>
      <w:proofErr w:type="spellStart"/>
      <w:r>
        <w:t>timeslots</w:t>
      </w:r>
      <w:proofErr w:type="spellEnd"/>
      <w:r>
        <w:t>-container"&gt;</w:t>
      </w:r>
    </w:p>
    <w:p w14:paraId="1154C5BE" w14:textId="77777777" w:rsidR="00C36923" w:rsidRDefault="00C36923" w:rsidP="00C36923">
      <w:r>
        <w:t xml:space="preserve">                &lt;</w:t>
      </w:r>
      <w:proofErr w:type="gramStart"/>
      <w:r>
        <w:t>h</w:t>
      </w:r>
      <w:proofErr w:type="gramEnd"/>
      <w:r>
        <w:t>3&gt;</w:t>
      </w:r>
      <w:proofErr w:type="spellStart"/>
      <w:r>
        <w:t>Verfügbare</w:t>
      </w:r>
      <w:proofErr w:type="spellEnd"/>
      <w:r>
        <w:t xml:space="preserve"> </w:t>
      </w:r>
      <w:proofErr w:type="spellStart"/>
      <w:r>
        <w:t>Zeiten</w:t>
      </w:r>
      <w:proofErr w:type="spellEnd"/>
      <w:r>
        <w:t>&lt;/h3&gt;</w:t>
      </w:r>
    </w:p>
    <w:p w14:paraId="7C32CD28" w14:textId="77777777" w:rsidR="00C36923" w:rsidRDefault="00C36923" w:rsidP="00C36923">
      <w:r>
        <w:lastRenderedPageBreak/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timeslots-grid</w:t>
      </w:r>
      <w:proofErr w:type="spellEnd"/>
      <w:r>
        <w:t>"&gt;&lt;/div&gt;</w:t>
      </w:r>
    </w:p>
    <w:p w14:paraId="43F56E25" w14:textId="77777777" w:rsidR="00C36923" w:rsidRDefault="00C36923" w:rsidP="00C36923">
      <w:r>
        <w:t xml:space="preserve">            &lt;/div&gt;</w:t>
      </w:r>
    </w:p>
    <w:p w14:paraId="398F4999" w14:textId="77777777" w:rsidR="00C36923" w:rsidRDefault="00C36923" w:rsidP="00C36923">
      <w:r>
        <w:t xml:space="preserve">        &lt;/div&gt;</w:t>
      </w:r>
    </w:p>
    <w:p w14:paraId="49074959" w14:textId="77777777" w:rsidR="00C36923" w:rsidRDefault="00C36923" w:rsidP="00C36923">
      <w:r>
        <w:t xml:space="preserve">    &lt;/div&gt;</w:t>
      </w:r>
    </w:p>
    <w:p w14:paraId="59D1B990" w14:textId="77777777" w:rsidR="00C36923" w:rsidRDefault="00C36923" w:rsidP="00C36923">
      <w:r>
        <w:t xml:space="preserve">// </w:t>
      </w:r>
      <w:proofErr w:type="spellStart"/>
      <w:r>
        <w:t>Calendar-Klasse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Verwaltung</w:t>
      </w:r>
      <w:proofErr w:type="spellEnd"/>
      <w:r>
        <w:t xml:space="preserve"> des </w:t>
      </w:r>
      <w:proofErr w:type="spellStart"/>
      <w:r>
        <w:t>Kalenders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der </w:t>
      </w:r>
      <w:proofErr w:type="spellStart"/>
      <w:r>
        <w:t>Zeitslots</w:t>
      </w:r>
      <w:proofErr w:type="spellEnd"/>
    </w:p>
    <w:p w14:paraId="5DC89CDB" w14:textId="77777777" w:rsidR="00C36923" w:rsidRDefault="00C36923" w:rsidP="00C36923">
      <w:proofErr w:type="gramStart"/>
      <w:r>
        <w:t>class</w:t>
      </w:r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 {</w:t>
      </w:r>
    </w:p>
    <w:p w14:paraId="74366BB3" w14:textId="77777777" w:rsidR="00C36923" w:rsidRDefault="00C36923" w:rsidP="00C36923">
      <w:r>
        <w:t xml:space="preserve">    </w:t>
      </w:r>
      <w:proofErr w:type="spellStart"/>
      <w:proofErr w:type="gramStart"/>
      <w:r>
        <w:t>constructor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>) {</w:t>
      </w:r>
    </w:p>
    <w:p w14:paraId="66CEB2AD" w14:textId="77777777" w:rsidR="00C36923" w:rsidRDefault="00C36923" w:rsidP="00C36923">
      <w:r>
        <w:t xml:space="preserve">        </w:t>
      </w:r>
      <w:proofErr w:type="spellStart"/>
      <w:proofErr w:type="gramStart"/>
      <w:r>
        <w:t>this.element</w:t>
      </w:r>
      <w:proofErr w:type="spellEnd"/>
      <w:proofErr w:type="gramEnd"/>
      <w:r>
        <w:t xml:space="preserve"> = </w:t>
      </w:r>
      <w:proofErr w:type="spellStart"/>
      <w:r>
        <w:t>element</w:t>
      </w:r>
      <w:proofErr w:type="spellEnd"/>
      <w:r>
        <w:t>;</w:t>
      </w:r>
    </w:p>
    <w:p w14:paraId="22A99268" w14:textId="77777777" w:rsidR="00C36923" w:rsidRDefault="00C36923" w:rsidP="00C36923">
      <w:r>
        <w:t xml:space="preserve">        </w:t>
      </w:r>
      <w:proofErr w:type="spellStart"/>
      <w:proofErr w:type="gramStart"/>
      <w:r>
        <w:t>this.currentDate</w:t>
      </w:r>
      <w:proofErr w:type="spellEnd"/>
      <w:proofErr w:type="gramEnd"/>
      <w:r>
        <w:t xml:space="preserve"> = new Date();</w:t>
      </w:r>
    </w:p>
    <w:p w14:paraId="5E626769" w14:textId="77777777" w:rsidR="00C36923" w:rsidRDefault="00C36923" w:rsidP="00C36923">
      <w:r>
        <w:t xml:space="preserve">        </w:t>
      </w:r>
      <w:proofErr w:type="spellStart"/>
      <w:proofErr w:type="gramStart"/>
      <w:r>
        <w:t>this.selectedDate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02619DD" w14:textId="77777777" w:rsidR="00C36923" w:rsidRDefault="00C36923" w:rsidP="00C36923">
      <w:r>
        <w:t xml:space="preserve">        </w:t>
      </w:r>
      <w:proofErr w:type="spellStart"/>
      <w:proofErr w:type="gramStart"/>
      <w:r>
        <w:t>this.selectedTime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0BAEA48" w14:textId="77777777" w:rsidR="00C36923" w:rsidRDefault="00C36923" w:rsidP="00C36923">
      <w:r>
        <w:t xml:space="preserve">        </w:t>
      </w:r>
      <w:proofErr w:type="spellStart"/>
      <w:proofErr w:type="gramStart"/>
      <w:r>
        <w:t>this.today</w:t>
      </w:r>
      <w:proofErr w:type="spellEnd"/>
      <w:proofErr w:type="gramEnd"/>
      <w:r>
        <w:t xml:space="preserve"> = new Date();</w:t>
      </w:r>
    </w:p>
    <w:p w14:paraId="2DBAB270" w14:textId="77777777" w:rsidR="00C36923" w:rsidRDefault="00C36923" w:rsidP="00C36923">
      <w:r>
        <w:t xml:space="preserve">        </w:t>
      </w:r>
      <w:proofErr w:type="spellStart"/>
      <w:proofErr w:type="gramStart"/>
      <w:r>
        <w:t>this.daysOfWeek</w:t>
      </w:r>
      <w:proofErr w:type="spellEnd"/>
      <w:proofErr w:type="gramEnd"/>
      <w:r>
        <w:t xml:space="preserve"> = ['Mo', 'Di', 'Mi', 'Do', 'Fr', 'Sa', 'So'];</w:t>
      </w:r>
    </w:p>
    <w:p w14:paraId="6E5C3239" w14:textId="77777777" w:rsidR="00C36923" w:rsidRDefault="00C36923" w:rsidP="00C36923">
      <w:r>
        <w:t xml:space="preserve">        </w:t>
      </w:r>
    </w:p>
    <w:p w14:paraId="61FFB61B" w14:textId="77777777" w:rsidR="00C36923" w:rsidRDefault="00C36923" w:rsidP="00C36923">
      <w:r>
        <w:t xml:space="preserve">        </w:t>
      </w:r>
      <w:proofErr w:type="spellStart"/>
      <w:proofErr w:type="gramStart"/>
      <w:r>
        <w:t>this.render</w:t>
      </w:r>
      <w:proofErr w:type="spellEnd"/>
      <w:proofErr w:type="gramEnd"/>
      <w:r>
        <w:t>();</w:t>
      </w:r>
    </w:p>
    <w:p w14:paraId="29FA1E53" w14:textId="77777777" w:rsidR="00C36923" w:rsidRDefault="00C36923" w:rsidP="00C36923">
      <w:r>
        <w:t xml:space="preserve">        </w:t>
      </w:r>
      <w:proofErr w:type="spellStart"/>
      <w:proofErr w:type="gramStart"/>
      <w:r>
        <w:t>this.attachEventListeners</w:t>
      </w:r>
      <w:proofErr w:type="spellEnd"/>
      <w:proofErr w:type="gramEnd"/>
      <w:r>
        <w:t>();</w:t>
      </w:r>
    </w:p>
    <w:p w14:paraId="7B6A1AEF" w14:textId="77777777" w:rsidR="00C36923" w:rsidRDefault="00C36923" w:rsidP="00C36923">
      <w:r>
        <w:t xml:space="preserve">        </w:t>
      </w:r>
      <w:proofErr w:type="spellStart"/>
      <w:proofErr w:type="gramStart"/>
      <w:r>
        <w:t>this.renderTimeSlots</w:t>
      </w:r>
      <w:proofErr w:type="spellEnd"/>
      <w:proofErr w:type="gramEnd"/>
      <w:r>
        <w:t>();</w:t>
      </w:r>
    </w:p>
    <w:p w14:paraId="3098394A" w14:textId="77777777" w:rsidR="00C36923" w:rsidRDefault="00C36923" w:rsidP="00C36923">
      <w:r>
        <w:t xml:space="preserve">    }</w:t>
      </w:r>
    </w:p>
    <w:p w14:paraId="5ADA861A" w14:textId="77777777" w:rsidR="00C36923" w:rsidRDefault="00C36923" w:rsidP="00C36923"/>
    <w:p w14:paraId="0C577275" w14:textId="77777777" w:rsidR="00C36923" w:rsidRDefault="00C36923" w:rsidP="00C36923">
      <w:r>
        <w:t xml:space="preserve">   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 {</w:t>
      </w:r>
    </w:p>
    <w:p w14:paraId="11CEB245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this.currentDate.getFullYear</w:t>
      </w:r>
      <w:proofErr w:type="spellEnd"/>
      <w:r>
        <w:t>();</w:t>
      </w:r>
    </w:p>
    <w:p w14:paraId="4199CAA5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month</w:t>
      </w:r>
      <w:proofErr w:type="spellEnd"/>
      <w:r>
        <w:t xml:space="preserve"> = </w:t>
      </w:r>
      <w:proofErr w:type="spellStart"/>
      <w:r>
        <w:t>this.currentDate.getMonth</w:t>
      </w:r>
      <w:proofErr w:type="spellEnd"/>
      <w:r>
        <w:t>();</w:t>
      </w:r>
    </w:p>
    <w:p w14:paraId="44000404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firstDay</w:t>
      </w:r>
      <w:proofErr w:type="spellEnd"/>
      <w:r>
        <w:t xml:space="preserve"> = new Date(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>, 1);</w:t>
      </w:r>
    </w:p>
    <w:p w14:paraId="4FA6F2C1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lastDay</w:t>
      </w:r>
      <w:proofErr w:type="spellEnd"/>
      <w:r>
        <w:t xml:space="preserve"> = new Date(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 + 1, 0);</w:t>
      </w:r>
    </w:p>
    <w:p w14:paraId="52BBC621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daysInMonth</w:t>
      </w:r>
      <w:proofErr w:type="spellEnd"/>
      <w:r>
        <w:t xml:space="preserve"> = </w:t>
      </w:r>
      <w:proofErr w:type="spellStart"/>
      <w:r>
        <w:t>lastDay.getDate</w:t>
      </w:r>
      <w:proofErr w:type="spellEnd"/>
      <w:r>
        <w:t>();</w:t>
      </w:r>
    </w:p>
    <w:p w14:paraId="08ACCF09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startingDay</w:t>
      </w:r>
      <w:proofErr w:type="spellEnd"/>
      <w:r>
        <w:t xml:space="preserve"> = (</w:t>
      </w:r>
      <w:proofErr w:type="spellStart"/>
      <w:r>
        <w:t>firstDay.getDay</w:t>
      </w:r>
      <w:proofErr w:type="spellEnd"/>
      <w:r>
        <w:t xml:space="preserve">() + 6) % 7; // </w:t>
      </w:r>
      <w:proofErr w:type="spellStart"/>
      <w:r>
        <w:t>Anpassung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Montag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Tag</w:t>
      </w:r>
    </w:p>
    <w:p w14:paraId="688F4716" w14:textId="77777777" w:rsidR="00C36923" w:rsidRDefault="00C36923" w:rsidP="00C36923"/>
    <w:p w14:paraId="5BA70762" w14:textId="77777777" w:rsidR="00C36923" w:rsidRDefault="00C36923" w:rsidP="00C36923">
      <w:r>
        <w:lastRenderedPageBreak/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calendarHTML</w:t>
      </w:r>
      <w:proofErr w:type="spellEnd"/>
      <w:r>
        <w:t xml:space="preserve"> = `</w:t>
      </w:r>
    </w:p>
    <w:p w14:paraId="31D32620" w14:textId="77777777" w:rsidR="00C36923" w:rsidRDefault="00C36923" w:rsidP="00C36923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calendar</w:t>
      </w:r>
      <w:proofErr w:type="spellEnd"/>
      <w:r>
        <w:t>-header"&gt;</w:t>
      </w:r>
    </w:p>
    <w:p w14:paraId="0C6A6635" w14:textId="77777777" w:rsidR="00C36923" w:rsidRDefault="00C36923" w:rsidP="00C36923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</w:t>
      </w:r>
      <w:proofErr w:type="spellStart"/>
      <w:r>
        <w:t>prev-month</w:t>
      </w:r>
      <w:proofErr w:type="spellEnd"/>
      <w:r>
        <w:t>"&gt;&amp;</w:t>
      </w:r>
      <w:proofErr w:type="spellStart"/>
      <w:r>
        <w:t>lt</w:t>
      </w:r>
      <w:proofErr w:type="spellEnd"/>
      <w:r>
        <w:t>;&lt;/</w:t>
      </w:r>
      <w:proofErr w:type="spellStart"/>
      <w:r>
        <w:t>button</w:t>
      </w:r>
      <w:proofErr w:type="spellEnd"/>
      <w:r>
        <w:t>&gt;</w:t>
      </w:r>
    </w:p>
    <w:p w14:paraId="68DFA4CA" w14:textId="77777777" w:rsidR="00C36923" w:rsidRDefault="00C36923" w:rsidP="00C36923">
      <w:r>
        <w:t xml:space="preserve">                &lt;</w:t>
      </w:r>
      <w:proofErr w:type="gramStart"/>
      <w:r>
        <w:t>h</w:t>
      </w:r>
      <w:proofErr w:type="gramEnd"/>
      <w:r>
        <w:t>3&gt;${</w:t>
      </w:r>
      <w:proofErr w:type="spellStart"/>
      <w:r>
        <w:t>this.currentDate.toLocaleString</w:t>
      </w:r>
      <w:proofErr w:type="spellEnd"/>
      <w:r>
        <w:t xml:space="preserve">('de-DE', { </w:t>
      </w:r>
      <w:proofErr w:type="spellStart"/>
      <w:r>
        <w:t>month</w:t>
      </w:r>
      <w:proofErr w:type="spellEnd"/>
      <w:r>
        <w:t xml:space="preserve">: 'long', </w:t>
      </w:r>
      <w:proofErr w:type="spellStart"/>
      <w:r>
        <w:t>year</w:t>
      </w:r>
      <w:proofErr w:type="spellEnd"/>
      <w:r>
        <w:t>: '</w:t>
      </w:r>
      <w:proofErr w:type="spellStart"/>
      <w:r>
        <w:t>numeric</w:t>
      </w:r>
      <w:proofErr w:type="spellEnd"/>
      <w:r>
        <w:t>' })}&lt;/h3&gt;</w:t>
      </w:r>
    </w:p>
    <w:p w14:paraId="66C1D9A8" w14:textId="77777777" w:rsidR="00C36923" w:rsidRDefault="00C36923" w:rsidP="00C36923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</w:t>
      </w:r>
      <w:proofErr w:type="spellStart"/>
      <w:r>
        <w:t>next-month</w:t>
      </w:r>
      <w:proofErr w:type="spellEnd"/>
      <w:r>
        <w:t>"&gt;&amp;gt;&lt;/</w:t>
      </w:r>
      <w:proofErr w:type="spellStart"/>
      <w:r>
        <w:t>button</w:t>
      </w:r>
      <w:proofErr w:type="spellEnd"/>
      <w:r>
        <w:t>&gt;</w:t>
      </w:r>
    </w:p>
    <w:p w14:paraId="35C80109" w14:textId="77777777" w:rsidR="00C36923" w:rsidRDefault="00C36923" w:rsidP="00C36923">
      <w:r>
        <w:t xml:space="preserve">            &lt;/div&gt;</w:t>
      </w:r>
    </w:p>
    <w:p w14:paraId="54DC8B89" w14:textId="77777777" w:rsidR="00C36923" w:rsidRDefault="00C36923" w:rsidP="00C36923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calendar-grid</w:t>
      </w:r>
      <w:proofErr w:type="spellEnd"/>
      <w:r>
        <w:t>"&gt;</w:t>
      </w:r>
    </w:p>
    <w:p w14:paraId="2BE1FBBC" w14:textId="77777777" w:rsidR="00C36923" w:rsidRDefault="00C36923" w:rsidP="00C36923">
      <w:r>
        <w:t xml:space="preserve">                ${</w:t>
      </w:r>
      <w:proofErr w:type="spellStart"/>
      <w:proofErr w:type="gramStart"/>
      <w:r>
        <w:t>this.daysOfWeek.map</w:t>
      </w:r>
      <w:proofErr w:type="spellEnd"/>
      <w:r>
        <w:t>(</w:t>
      </w:r>
      <w:proofErr w:type="spellStart"/>
      <w:proofErr w:type="gramEnd"/>
      <w:r>
        <w:t>day</w:t>
      </w:r>
      <w:proofErr w:type="spellEnd"/>
      <w:r>
        <w:t xml:space="preserve"> =&gt; `&lt;div class="</w:t>
      </w:r>
      <w:proofErr w:type="spellStart"/>
      <w:r>
        <w:t>calendar-weekday</w:t>
      </w:r>
      <w:proofErr w:type="spellEnd"/>
      <w:r>
        <w:t>"&gt;${</w:t>
      </w:r>
      <w:proofErr w:type="spellStart"/>
      <w:r>
        <w:t>day</w:t>
      </w:r>
      <w:proofErr w:type="spellEnd"/>
      <w:r>
        <w:t>}&lt;/div&gt;`).</w:t>
      </w:r>
      <w:proofErr w:type="spellStart"/>
      <w:r>
        <w:t>join</w:t>
      </w:r>
      <w:proofErr w:type="spellEnd"/>
      <w:r>
        <w:t>('')}</w:t>
      </w:r>
    </w:p>
    <w:p w14:paraId="17832388" w14:textId="77777777" w:rsidR="00C36923" w:rsidRDefault="00C36923" w:rsidP="00C36923">
      <w:r>
        <w:t xml:space="preserve">        `;</w:t>
      </w:r>
    </w:p>
    <w:p w14:paraId="1CF6CFC8" w14:textId="77777777" w:rsidR="00C36923" w:rsidRDefault="00C36923" w:rsidP="00C36923"/>
    <w:p w14:paraId="438DE80C" w14:textId="77777777" w:rsidR="00C36923" w:rsidRDefault="00C36923" w:rsidP="00C36923">
      <w:r>
        <w:t xml:space="preserve">        // </w:t>
      </w:r>
      <w:proofErr w:type="spellStart"/>
      <w:r>
        <w:t>Leere</w:t>
      </w:r>
      <w:proofErr w:type="spellEnd"/>
      <w:r>
        <w:t xml:space="preserve"> </w:t>
      </w:r>
      <w:proofErr w:type="spellStart"/>
      <w:r>
        <w:t>Zellen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Tage vor </w:t>
      </w:r>
      <w:proofErr w:type="spellStart"/>
      <w:r>
        <w:t>Monatsbeginn</w:t>
      </w:r>
      <w:proofErr w:type="spellEnd"/>
    </w:p>
    <w:p w14:paraId="360BFDA2" w14:textId="77777777" w:rsidR="00C36923" w:rsidRDefault="00C36923" w:rsidP="00C36923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startingDay</w:t>
      </w:r>
      <w:proofErr w:type="spellEnd"/>
      <w:r>
        <w:t>; i++) {</w:t>
      </w:r>
    </w:p>
    <w:p w14:paraId="050E1190" w14:textId="77777777" w:rsidR="00C36923" w:rsidRDefault="00C36923" w:rsidP="00C36923">
      <w:r>
        <w:t xml:space="preserve">            </w:t>
      </w:r>
      <w:proofErr w:type="spellStart"/>
      <w:proofErr w:type="gramStart"/>
      <w:r>
        <w:t>calendarHTML</w:t>
      </w:r>
      <w:proofErr w:type="spellEnd"/>
      <w:proofErr w:type="gramEnd"/>
      <w:r>
        <w:t xml:space="preserve"> += '&lt;div&gt;&lt;/div&gt;';</w:t>
      </w:r>
    </w:p>
    <w:p w14:paraId="07C46F66" w14:textId="77777777" w:rsidR="00C36923" w:rsidRDefault="00C36923" w:rsidP="00C36923">
      <w:r>
        <w:t xml:space="preserve">        }</w:t>
      </w:r>
    </w:p>
    <w:p w14:paraId="15F2445E" w14:textId="77777777" w:rsidR="00C36923" w:rsidRDefault="00C36923" w:rsidP="00C36923"/>
    <w:p w14:paraId="0A35995A" w14:textId="77777777" w:rsidR="00C36923" w:rsidRDefault="00C36923" w:rsidP="00C36923">
      <w:r>
        <w:t xml:space="preserve">        // </w:t>
      </w:r>
      <w:proofErr w:type="spellStart"/>
      <w:r>
        <w:t>Kalendertage</w:t>
      </w:r>
      <w:proofErr w:type="spellEnd"/>
    </w:p>
    <w:p w14:paraId="4548C4F2" w14:textId="77777777" w:rsidR="00C36923" w:rsidRDefault="00C36923" w:rsidP="00C36923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day</w:t>
      </w:r>
      <w:proofErr w:type="spellEnd"/>
      <w:r>
        <w:t xml:space="preserve"> = 1; </w:t>
      </w:r>
      <w:proofErr w:type="spellStart"/>
      <w:r>
        <w:t>day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 xml:space="preserve">; </w:t>
      </w:r>
      <w:proofErr w:type="spellStart"/>
      <w:r>
        <w:t>day</w:t>
      </w:r>
      <w:proofErr w:type="spellEnd"/>
      <w:r>
        <w:t>++) {</w:t>
      </w:r>
    </w:p>
    <w:p w14:paraId="13B85B0C" w14:textId="77777777" w:rsidR="00C36923" w:rsidRDefault="00C36923" w:rsidP="00C3692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date = new Date(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day</w:t>
      </w:r>
      <w:proofErr w:type="spellEnd"/>
      <w:r>
        <w:t>);</w:t>
      </w:r>
    </w:p>
    <w:p w14:paraId="22899AC0" w14:textId="77777777" w:rsidR="00C36923" w:rsidRDefault="00C36923" w:rsidP="00C3692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isToday</w:t>
      </w:r>
      <w:proofErr w:type="spellEnd"/>
      <w:r>
        <w:t xml:space="preserve"> = </w:t>
      </w:r>
      <w:proofErr w:type="spellStart"/>
      <w:r>
        <w:t>date.toDateString</w:t>
      </w:r>
      <w:proofErr w:type="spellEnd"/>
      <w:r>
        <w:t xml:space="preserve">() === </w:t>
      </w:r>
      <w:proofErr w:type="spellStart"/>
      <w:r>
        <w:t>this.today.toDateString</w:t>
      </w:r>
      <w:proofErr w:type="spellEnd"/>
      <w:r>
        <w:t>();</w:t>
      </w:r>
    </w:p>
    <w:p w14:paraId="140284DB" w14:textId="77777777" w:rsidR="00C36923" w:rsidRDefault="00C36923" w:rsidP="00C3692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isSelected</w:t>
      </w:r>
      <w:proofErr w:type="spellEnd"/>
      <w:r>
        <w:t xml:space="preserve"> = </w:t>
      </w:r>
      <w:proofErr w:type="spellStart"/>
      <w:r>
        <w:t>this.selectedDate</w:t>
      </w:r>
      <w:proofErr w:type="spellEnd"/>
      <w:r>
        <w:t xml:space="preserve"> &amp;&amp; </w:t>
      </w:r>
      <w:proofErr w:type="spellStart"/>
      <w:r>
        <w:t>date.toDateString</w:t>
      </w:r>
      <w:proofErr w:type="spellEnd"/>
      <w:r>
        <w:t xml:space="preserve">() === </w:t>
      </w:r>
      <w:proofErr w:type="spellStart"/>
      <w:r>
        <w:t>this.selectedDate.toDateString</w:t>
      </w:r>
      <w:proofErr w:type="spellEnd"/>
      <w:r>
        <w:t>();</w:t>
      </w:r>
    </w:p>
    <w:p w14:paraId="3FAF7583" w14:textId="77777777" w:rsidR="00C36923" w:rsidRDefault="00C36923" w:rsidP="00C3692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isPast</w:t>
      </w:r>
      <w:proofErr w:type="spellEnd"/>
      <w:r>
        <w:t xml:space="preserve"> = date &lt; </w:t>
      </w:r>
      <w:proofErr w:type="spellStart"/>
      <w:r>
        <w:t>this.today</w:t>
      </w:r>
      <w:proofErr w:type="spellEnd"/>
      <w:r>
        <w:t>;</w:t>
      </w:r>
    </w:p>
    <w:p w14:paraId="493C0605" w14:textId="77777777" w:rsidR="00C36923" w:rsidRDefault="00C36923" w:rsidP="00C3692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isWeekend</w:t>
      </w:r>
      <w:proofErr w:type="spellEnd"/>
      <w:r>
        <w:t xml:space="preserve"> = </w:t>
      </w:r>
      <w:proofErr w:type="spellStart"/>
      <w:r>
        <w:t>date.getDay</w:t>
      </w:r>
      <w:proofErr w:type="spellEnd"/>
      <w:r>
        <w:t xml:space="preserve">() === 0 || </w:t>
      </w:r>
      <w:proofErr w:type="spellStart"/>
      <w:r>
        <w:t>date.getDay</w:t>
      </w:r>
      <w:proofErr w:type="spellEnd"/>
      <w:r>
        <w:t>() === 6;</w:t>
      </w:r>
    </w:p>
    <w:p w14:paraId="1EBFC915" w14:textId="77777777" w:rsidR="00C36923" w:rsidRDefault="00C36923" w:rsidP="00C36923"/>
    <w:p w14:paraId="3E91E73F" w14:textId="77777777" w:rsidR="00C36923" w:rsidRDefault="00C36923" w:rsidP="00C36923">
      <w:r>
        <w:t xml:space="preserve">            </w:t>
      </w:r>
      <w:proofErr w:type="spellStart"/>
      <w:proofErr w:type="gramStart"/>
      <w:r>
        <w:t>calendarHTML</w:t>
      </w:r>
      <w:proofErr w:type="spellEnd"/>
      <w:proofErr w:type="gramEnd"/>
      <w:r>
        <w:t xml:space="preserve"> += `</w:t>
      </w:r>
    </w:p>
    <w:p w14:paraId="7E6133B3" w14:textId="77777777" w:rsidR="00C36923" w:rsidRDefault="00C36923" w:rsidP="00C36923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</w:t>
      </w:r>
      <w:proofErr w:type="spellStart"/>
      <w:r>
        <w:t>calendar</w:t>
      </w:r>
      <w:proofErr w:type="spellEnd"/>
      <w:r>
        <w:t>-date${</w:t>
      </w:r>
      <w:proofErr w:type="spellStart"/>
      <w:r>
        <w:t>isToday</w:t>
      </w:r>
      <w:proofErr w:type="spellEnd"/>
      <w:r>
        <w:t xml:space="preserve"> ? ' </w:t>
      </w:r>
      <w:proofErr w:type="spellStart"/>
      <w:r>
        <w:t>today</w:t>
      </w:r>
      <w:proofErr w:type="spellEnd"/>
      <w:r>
        <w:t>' : '</w:t>
      </w:r>
      <w:proofErr w:type="gramStart"/>
      <w:r>
        <w:t>'}$</w:t>
      </w:r>
      <w:proofErr w:type="gramEnd"/>
      <w:r>
        <w:t>{</w:t>
      </w:r>
      <w:proofErr w:type="spellStart"/>
      <w:r>
        <w:t>isSelected</w:t>
      </w:r>
      <w:proofErr w:type="spellEnd"/>
      <w:r>
        <w:t xml:space="preserve"> ? ' </w:t>
      </w:r>
      <w:proofErr w:type="spellStart"/>
      <w:r>
        <w:t>selected</w:t>
      </w:r>
      <w:proofErr w:type="spellEnd"/>
      <w:r>
        <w:t>' : ''}"</w:t>
      </w:r>
    </w:p>
    <w:p w14:paraId="720955BB" w14:textId="77777777" w:rsidR="00C36923" w:rsidRDefault="00C36923" w:rsidP="00C36923">
      <w:r>
        <w:lastRenderedPageBreak/>
        <w:t xml:space="preserve">                        </w:t>
      </w:r>
      <w:proofErr w:type="gramStart"/>
      <w:r>
        <w:t>data</w:t>
      </w:r>
      <w:proofErr w:type="gramEnd"/>
      <w:r>
        <w:t>-date="${</w:t>
      </w:r>
      <w:proofErr w:type="spellStart"/>
      <w:r>
        <w:t>date.toISOString</w:t>
      </w:r>
      <w:proofErr w:type="spellEnd"/>
      <w:r>
        <w:t>()}"</w:t>
      </w:r>
    </w:p>
    <w:p w14:paraId="6B2AE2F0" w14:textId="77777777" w:rsidR="00C36923" w:rsidRDefault="00C36923" w:rsidP="00C36923">
      <w:r>
        <w:t xml:space="preserve">                        ${</w:t>
      </w:r>
      <w:proofErr w:type="spellStart"/>
      <w:r>
        <w:t>isPast</w:t>
      </w:r>
      <w:proofErr w:type="spellEnd"/>
      <w:r>
        <w:t xml:space="preserve"> || </w:t>
      </w:r>
      <w:proofErr w:type="spellStart"/>
      <w:r>
        <w:t>isWeekend</w:t>
      </w:r>
      <w:proofErr w:type="spellEnd"/>
      <w:r>
        <w:t xml:space="preserve"> ? '</w:t>
      </w:r>
      <w:proofErr w:type="spellStart"/>
      <w:r>
        <w:t>disabled</w:t>
      </w:r>
      <w:proofErr w:type="spellEnd"/>
      <w:r>
        <w:t>' : ''}&gt;</w:t>
      </w:r>
    </w:p>
    <w:p w14:paraId="675102B4" w14:textId="77777777" w:rsidR="00C36923" w:rsidRDefault="00C36923" w:rsidP="00C36923">
      <w:r>
        <w:t xml:space="preserve">                    ${</w:t>
      </w:r>
      <w:proofErr w:type="spellStart"/>
      <w:r>
        <w:t>day</w:t>
      </w:r>
      <w:proofErr w:type="spellEnd"/>
      <w:r>
        <w:t>}</w:t>
      </w:r>
    </w:p>
    <w:p w14:paraId="29E1946D" w14:textId="77777777" w:rsidR="00C36923" w:rsidRDefault="00C36923" w:rsidP="00C36923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4E07D5B1" w14:textId="77777777" w:rsidR="00C36923" w:rsidRDefault="00C36923" w:rsidP="00C36923">
      <w:r>
        <w:t xml:space="preserve">            `;</w:t>
      </w:r>
    </w:p>
    <w:p w14:paraId="1D9DB4B4" w14:textId="77777777" w:rsidR="00C36923" w:rsidRDefault="00C36923" w:rsidP="00C36923">
      <w:r>
        <w:t xml:space="preserve">        }</w:t>
      </w:r>
    </w:p>
    <w:p w14:paraId="462A2938" w14:textId="77777777" w:rsidR="00C36923" w:rsidRDefault="00C36923" w:rsidP="00C36923"/>
    <w:p w14:paraId="5A7C1C4A" w14:textId="77777777" w:rsidR="00C36923" w:rsidRDefault="00C36923" w:rsidP="00C36923">
      <w:r>
        <w:t xml:space="preserve">        </w:t>
      </w:r>
      <w:proofErr w:type="spellStart"/>
      <w:proofErr w:type="gramStart"/>
      <w:r>
        <w:t>calendarHTML</w:t>
      </w:r>
      <w:proofErr w:type="spellEnd"/>
      <w:proofErr w:type="gramEnd"/>
      <w:r>
        <w:t xml:space="preserve"> += '&lt;/div&gt;';</w:t>
      </w:r>
    </w:p>
    <w:p w14:paraId="66561FA4" w14:textId="77777777" w:rsidR="00C36923" w:rsidRDefault="00C36923" w:rsidP="00C36923">
      <w:r>
        <w:t xml:space="preserve">        </w:t>
      </w:r>
      <w:proofErr w:type="spellStart"/>
      <w:proofErr w:type="gramStart"/>
      <w:r>
        <w:t>this.element</w:t>
      </w:r>
      <w:proofErr w:type="gramEnd"/>
      <w:r>
        <w:t>.innerHTML</w:t>
      </w:r>
      <w:proofErr w:type="spellEnd"/>
      <w:r>
        <w:t xml:space="preserve"> = </w:t>
      </w:r>
      <w:proofErr w:type="spellStart"/>
      <w:r>
        <w:t>calendarHTML</w:t>
      </w:r>
      <w:proofErr w:type="spellEnd"/>
      <w:r>
        <w:t>;</w:t>
      </w:r>
    </w:p>
    <w:p w14:paraId="1108D1D7" w14:textId="77777777" w:rsidR="00C36923" w:rsidRDefault="00C36923" w:rsidP="00C36923">
      <w:r>
        <w:t xml:space="preserve">        </w:t>
      </w:r>
      <w:proofErr w:type="spellStart"/>
      <w:proofErr w:type="gramStart"/>
      <w:r>
        <w:t>this.updateSelectedDateDisplay</w:t>
      </w:r>
      <w:proofErr w:type="spellEnd"/>
      <w:proofErr w:type="gramEnd"/>
      <w:r>
        <w:t>();</w:t>
      </w:r>
    </w:p>
    <w:p w14:paraId="1A66D0DE" w14:textId="77777777" w:rsidR="00C36923" w:rsidRDefault="00C36923" w:rsidP="00C36923">
      <w:r>
        <w:t xml:space="preserve">    }</w:t>
      </w:r>
    </w:p>
    <w:p w14:paraId="75678B1E" w14:textId="77777777" w:rsidR="00C36923" w:rsidRDefault="00C36923" w:rsidP="00C36923"/>
    <w:p w14:paraId="20510020" w14:textId="77777777" w:rsidR="00C36923" w:rsidRDefault="00C36923" w:rsidP="00C36923">
      <w:r>
        <w:t xml:space="preserve">    </w:t>
      </w:r>
      <w:proofErr w:type="spellStart"/>
      <w:proofErr w:type="gramStart"/>
      <w:r>
        <w:t>renderTimeSlots</w:t>
      </w:r>
      <w:proofErr w:type="spellEnd"/>
      <w:r>
        <w:t>(</w:t>
      </w:r>
      <w:proofErr w:type="gramEnd"/>
      <w:r>
        <w:t>) {</w:t>
      </w:r>
    </w:p>
    <w:p w14:paraId="5E7E99A0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timeslotsGrid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timeslots-grid</w:t>
      </w:r>
      <w:proofErr w:type="spellEnd"/>
      <w:r>
        <w:t>');</w:t>
      </w:r>
    </w:p>
    <w:p w14:paraId="39D86C56" w14:textId="77777777" w:rsidR="00C36923" w:rsidRDefault="00C36923" w:rsidP="00C36923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timeslotsGrid</w:t>
      </w:r>
      <w:proofErr w:type="spellEnd"/>
      <w:r>
        <w:t>) return;</w:t>
      </w:r>
    </w:p>
    <w:p w14:paraId="3EC0F795" w14:textId="77777777" w:rsidR="00C36923" w:rsidRDefault="00C36923" w:rsidP="00C36923"/>
    <w:p w14:paraId="0BE6EEE4" w14:textId="77777777" w:rsidR="00C36923" w:rsidRDefault="00C36923" w:rsidP="00C36923">
      <w:r>
        <w:t xml:space="preserve">        </w:t>
      </w:r>
      <w:proofErr w:type="spellStart"/>
      <w:r>
        <w:t>timeslotsGrid.innerHTML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3567598D" w14:textId="77777777" w:rsidR="00C36923" w:rsidRDefault="00C36923" w:rsidP="00C36923">
      <w:r>
        <w:t xml:space="preserve">        </w:t>
      </w:r>
    </w:p>
    <w:p w14:paraId="58E33CF4" w14:textId="77777777" w:rsidR="00C36923" w:rsidRDefault="00C36923" w:rsidP="00C36923">
      <w:r>
        <w:t xml:space="preserve">        // </w:t>
      </w:r>
      <w:proofErr w:type="spellStart"/>
      <w:r>
        <w:t>Zeitslots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anzeigen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ausgewählt</w:t>
      </w:r>
      <w:proofErr w:type="spellEnd"/>
      <w:r>
        <w:t xml:space="preserve"> </w:t>
      </w:r>
      <w:proofErr w:type="spellStart"/>
      <w:r>
        <w:t>ist</w:t>
      </w:r>
      <w:proofErr w:type="spellEnd"/>
    </w:p>
    <w:p w14:paraId="20A64877" w14:textId="77777777" w:rsidR="00C36923" w:rsidRDefault="00C36923" w:rsidP="00C36923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this.selectedDate</w:t>
      </w:r>
      <w:proofErr w:type="spellEnd"/>
      <w:r>
        <w:t>) {</w:t>
      </w:r>
    </w:p>
    <w:p w14:paraId="2636BF52" w14:textId="77777777" w:rsidR="00C36923" w:rsidRDefault="00C36923" w:rsidP="00C36923">
      <w:r>
        <w:t xml:space="preserve">            </w:t>
      </w:r>
      <w:proofErr w:type="spellStart"/>
      <w:r>
        <w:t>timeslotsGrid.innerHTML</w:t>
      </w:r>
      <w:proofErr w:type="spellEnd"/>
      <w:r>
        <w:t xml:space="preserve"> = '&lt;p&gt;Bitte </w:t>
      </w:r>
      <w:proofErr w:type="spellStart"/>
      <w:r>
        <w:t>wählen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 </w:t>
      </w:r>
      <w:proofErr w:type="spellStart"/>
      <w:proofErr w:type="gramStart"/>
      <w:r>
        <w:t>aus.</w:t>
      </w:r>
      <w:proofErr w:type="spellEnd"/>
      <w:r>
        <w:t>&lt;</w:t>
      </w:r>
      <w:proofErr w:type="gramEnd"/>
      <w:r>
        <w:t>/p&gt;';</w:t>
      </w:r>
    </w:p>
    <w:p w14:paraId="1D566836" w14:textId="77777777" w:rsidR="00C36923" w:rsidRDefault="00C36923" w:rsidP="00C36923">
      <w:r>
        <w:t xml:space="preserve">            </w:t>
      </w:r>
      <w:proofErr w:type="gramStart"/>
      <w:r>
        <w:t>return;</w:t>
      </w:r>
      <w:proofErr w:type="gramEnd"/>
    </w:p>
    <w:p w14:paraId="16E894AB" w14:textId="77777777" w:rsidR="00C36923" w:rsidRDefault="00C36923" w:rsidP="00C36923">
      <w:r>
        <w:t xml:space="preserve">        }</w:t>
      </w:r>
    </w:p>
    <w:p w14:paraId="739C2EAC" w14:textId="77777777" w:rsidR="00C36923" w:rsidRDefault="00C36923" w:rsidP="00C36923">
      <w:r>
        <w:t xml:space="preserve">        </w:t>
      </w:r>
    </w:p>
    <w:p w14:paraId="49B7726C" w14:textId="77777777" w:rsidR="00C36923" w:rsidRDefault="00C36923" w:rsidP="00C36923">
      <w:r>
        <w:t xml:space="preserve">        // </w:t>
      </w:r>
      <w:proofErr w:type="spellStart"/>
      <w:r>
        <w:t>Generiere</w:t>
      </w:r>
      <w:proofErr w:type="spellEnd"/>
      <w:r>
        <w:t xml:space="preserve"> </w:t>
      </w:r>
      <w:proofErr w:type="spellStart"/>
      <w:r>
        <w:t>Zeitslots</w:t>
      </w:r>
      <w:proofErr w:type="spellEnd"/>
      <w:r>
        <w:t xml:space="preserve"> von </w:t>
      </w:r>
      <w:proofErr w:type="gramStart"/>
      <w:r>
        <w:t>8:</w:t>
      </w:r>
      <w:proofErr w:type="gramEnd"/>
      <w:r>
        <w:t xml:space="preserve">00 bis 18:00 </w:t>
      </w:r>
      <w:proofErr w:type="spellStart"/>
      <w:r>
        <w:t>im</w:t>
      </w:r>
      <w:proofErr w:type="spellEnd"/>
      <w:r>
        <w:t xml:space="preserve"> 30-Minuten-Takt</w:t>
      </w:r>
    </w:p>
    <w:p w14:paraId="1DAD6F54" w14:textId="77777777" w:rsidR="00C36923" w:rsidRDefault="00C36923" w:rsidP="00C36923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hour</w:t>
      </w:r>
      <w:proofErr w:type="spellEnd"/>
      <w:r>
        <w:t xml:space="preserve"> = 8; </w:t>
      </w:r>
      <w:proofErr w:type="spellStart"/>
      <w:r>
        <w:t>hour</w:t>
      </w:r>
      <w:proofErr w:type="spellEnd"/>
      <w:r>
        <w:t xml:space="preserve"> &lt; 18; </w:t>
      </w:r>
      <w:proofErr w:type="spellStart"/>
      <w:r>
        <w:t>hour</w:t>
      </w:r>
      <w:proofErr w:type="spellEnd"/>
      <w:r>
        <w:t>++) {</w:t>
      </w:r>
    </w:p>
    <w:p w14:paraId="2194B80B" w14:textId="77777777" w:rsidR="00C36923" w:rsidRDefault="00C36923" w:rsidP="00C36923">
      <w:r>
        <w:t xml:space="preserve">            </w:t>
      </w:r>
      <w:proofErr w:type="gramStart"/>
      <w:r>
        <w:t>for</w:t>
      </w:r>
      <w:proofErr w:type="gramEnd"/>
      <w:r>
        <w:t xml:space="preserve"> (let minutes of ['00', '30']) {</w:t>
      </w:r>
    </w:p>
    <w:p w14:paraId="61653F42" w14:textId="77777777" w:rsidR="00C36923" w:rsidRDefault="00C36923" w:rsidP="00C36923">
      <w:r>
        <w:lastRenderedPageBreak/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timeString</w:t>
      </w:r>
      <w:proofErr w:type="spellEnd"/>
      <w:r>
        <w:t xml:space="preserve"> = `${</w:t>
      </w:r>
      <w:proofErr w:type="spellStart"/>
      <w:r>
        <w:t>hour.toString</w:t>
      </w:r>
      <w:proofErr w:type="spellEnd"/>
      <w:r>
        <w:t>().</w:t>
      </w:r>
      <w:proofErr w:type="spellStart"/>
      <w:r>
        <w:t>padStart</w:t>
      </w:r>
      <w:proofErr w:type="spellEnd"/>
      <w:r>
        <w:t>(2, '0')}:${minutes}`;</w:t>
      </w:r>
    </w:p>
    <w:p w14:paraId="0438A8D6" w14:textId="77777777" w:rsidR="00C36923" w:rsidRDefault="00C36923" w:rsidP="00C36923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slot = </w:t>
      </w:r>
      <w:proofErr w:type="spellStart"/>
      <w:r>
        <w:t>document.createElement</w:t>
      </w:r>
      <w:proofErr w:type="spellEnd"/>
      <w:r>
        <w:t>('div');</w:t>
      </w:r>
    </w:p>
    <w:p w14:paraId="0CB1D5C3" w14:textId="77777777" w:rsidR="00C36923" w:rsidRDefault="00C36923" w:rsidP="00C36923">
      <w:r>
        <w:t xml:space="preserve">                </w:t>
      </w:r>
      <w:proofErr w:type="spellStart"/>
      <w:proofErr w:type="gramStart"/>
      <w:r>
        <w:t>slot.className</w:t>
      </w:r>
      <w:proofErr w:type="spellEnd"/>
      <w:proofErr w:type="gramEnd"/>
      <w:r>
        <w:t xml:space="preserve"> = '</w:t>
      </w:r>
      <w:proofErr w:type="spellStart"/>
      <w:r>
        <w:t>timeslot</w:t>
      </w:r>
      <w:proofErr w:type="spellEnd"/>
      <w:r>
        <w:t>';</w:t>
      </w:r>
    </w:p>
    <w:p w14:paraId="1D626046" w14:textId="77777777" w:rsidR="00C36923" w:rsidRDefault="00C36923" w:rsidP="00C3692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this.selectedTime</w:t>
      </w:r>
      <w:proofErr w:type="spellEnd"/>
      <w:r>
        <w:t xml:space="preserve"> === </w:t>
      </w:r>
      <w:proofErr w:type="spellStart"/>
      <w:r>
        <w:t>timeString</w:t>
      </w:r>
      <w:proofErr w:type="spellEnd"/>
      <w:r>
        <w:t>) {</w:t>
      </w:r>
    </w:p>
    <w:p w14:paraId="62142D60" w14:textId="77777777" w:rsidR="00C36923" w:rsidRDefault="00C36923" w:rsidP="00C36923">
      <w:r>
        <w:t xml:space="preserve">                    </w:t>
      </w:r>
      <w:proofErr w:type="spellStart"/>
      <w:r>
        <w:t>slot.classList.add</w:t>
      </w:r>
      <w:proofErr w:type="spellEnd"/>
      <w:r>
        <w:t>('</w:t>
      </w:r>
      <w:proofErr w:type="spellStart"/>
      <w:r>
        <w:t>selected</w:t>
      </w:r>
      <w:proofErr w:type="spellEnd"/>
      <w:r>
        <w:t>'</w:t>
      </w:r>
      <w:proofErr w:type="gramStart"/>
      <w:r>
        <w:t>);</w:t>
      </w:r>
      <w:proofErr w:type="gramEnd"/>
    </w:p>
    <w:p w14:paraId="3B1DB4CF" w14:textId="77777777" w:rsidR="00C36923" w:rsidRDefault="00C36923" w:rsidP="00C36923">
      <w:r>
        <w:t xml:space="preserve">                }</w:t>
      </w:r>
    </w:p>
    <w:p w14:paraId="7DAE497B" w14:textId="77777777" w:rsidR="00C36923" w:rsidRDefault="00C36923" w:rsidP="00C36923">
      <w:r>
        <w:t xml:space="preserve">                </w:t>
      </w:r>
      <w:proofErr w:type="spellStart"/>
      <w:proofErr w:type="gramStart"/>
      <w:r>
        <w:t>slot.textContent</w:t>
      </w:r>
      <w:proofErr w:type="spellEnd"/>
      <w:proofErr w:type="gramEnd"/>
      <w:r>
        <w:t xml:space="preserve"> = </w:t>
      </w:r>
      <w:proofErr w:type="spellStart"/>
      <w:r>
        <w:t>timeString</w:t>
      </w:r>
      <w:proofErr w:type="spellEnd"/>
      <w:r>
        <w:t>;</w:t>
      </w:r>
    </w:p>
    <w:p w14:paraId="2245DD2F" w14:textId="77777777" w:rsidR="00C36923" w:rsidRDefault="00C36923" w:rsidP="00C36923">
      <w:r>
        <w:t xml:space="preserve">                </w:t>
      </w:r>
      <w:proofErr w:type="spellStart"/>
      <w:proofErr w:type="gramStart"/>
      <w:r>
        <w:t>slot.addEventListener</w:t>
      </w:r>
      <w:proofErr w:type="spellEnd"/>
      <w:proofErr w:type="gramEnd"/>
      <w:r>
        <w:t xml:space="preserve">('click', () =&gt; </w:t>
      </w:r>
      <w:proofErr w:type="spellStart"/>
      <w:r>
        <w:t>this.selectTime</w:t>
      </w:r>
      <w:proofErr w:type="spellEnd"/>
      <w:r>
        <w:t>(</w:t>
      </w:r>
      <w:proofErr w:type="spellStart"/>
      <w:r>
        <w:t>timeString</w:t>
      </w:r>
      <w:proofErr w:type="spellEnd"/>
      <w:r>
        <w:t>));</w:t>
      </w:r>
    </w:p>
    <w:p w14:paraId="6D432452" w14:textId="77777777" w:rsidR="00C36923" w:rsidRDefault="00C36923" w:rsidP="00C36923">
      <w:r>
        <w:t xml:space="preserve">                </w:t>
      </w:r>
      <w:proofErr w:type="spellStart"/>
      <w:r>
        <w:t>timeslotsGrid.appendChild</w:t>
      </w:r>
      <w:proofErr w:type="spellEnd"/>
      <w:r>
        <w:t>(slot</w:t>
      </w:r>
      <w:proofErr w:type="gramStart"/>
      <w:r>
        <w:t>);</w:t>
      </w:r>
      <w:proofErr w:type="gramEnd"/>
    </w:p>
    <w:p w14:paraId="43D54C3C" w14:textId="77777777" w:rsidR="00C36923" w:rsidRDefault="00C36923" w:rsidP="00C36923">
      <w:r>
        <w:t xml:space="preserve">            }</w:t>
      </w:r>
    </w:p>
    <w:p w14:paraId="68DA6998" w14:textId="77777777" w:rsidR="00C36923" w:rsidRDefault="00C36923" w:rsidP="00C36923">
      <w:r>
        <w:t xml:space="preserve">        }</w:t>
      </w:r>
    </w:p>
    <w:p w14:paraId="1E11D738" w14:textId="77777777" w:rsidR="00C36923" w:rsidRDefault="00C36923" w:rsidP="00C36923">
      <w:r>
        <w:t xml:space="preserve">    }</w:t>
      </w:r>
    </w:p>
    <w:p w14:paraId="2D7A4182" w14:textId="77777777" w:rsidR="00C36923" w:rsidRDefault="00C36923" w:rsidP="00C36923"/>
    <w:p w14:paraId="462FDA9D" w14:textId="77777777" w:rsidR="00C36923" w:rsidRDefault="00C36923" w:rsidP="00C36923">
      <w:r>
        <w:t xml:space="preserve">    </w:t>
      </w:r>
      <w:proofErr w:type="spellStart"/>
      <w:proofErr w:type="gramStart"/>
      <w:r>
        <w:t>selectTime</w:t>
      </w:r>
      <w:proofErr w:type="spellEnd"/>
      <w:proofErr w:type="gramEnd"/>
      <w:r>
        <w:t>(time) {</w:t>
      </w:r>
    </w:p>
    <w:p w14:paraId="34E29054" w14:textId="77777777" w:rsidR="00C36923" w:rsidRDefault="00C36923" w:rsidP="00C36923">
      <w:r>
        <w:t xml:space="preserve">        </w:t>
      </w:r>
      <w:proofErr w:type="spellStart"/>
      <w:proofErr w:type="gramStart"/>
      <w:r>
        <w:t>this.selectedTime</w:t>
      </w:r>
      <w:proofErr w:type="spellEnd"/>
      <w:proofErr w:type="gramEnd"/>
      <w:r>
        <w:t xml:space="preserve"> = time;</w:t>
      </w:r>
    </w:p>
    <w:p w14:paraId="72C7B171" w14:textId="77777777" w:rsidR="00C36923" w:rsidRDefault="00C36923" w:rsidP="00C36923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timeslot</w:t>
      </w:r>
      <w:proofErr w:type="spellEnd"/>
      <w:r>
        <w:t>').</w:t>
      </w:r>
      <w:proofErr w:type="spellStart"/>
      <w:r>
        <w:t>forEach</w:t>
      </w:r>
      <w:proofErr w:type="spellEnd"/>
      <w:r>
        <w:t>(slot =&gt; {</w:t>
      </w:r>
    </w:p>
    <w:p w14:paraId="71EF2E77" w14:textId="77777777" w:rsidR="00C36923" w:rsidRDefault="00C36923" w:rsidP="00C36923">
      <w:r>
        <w:t xml:space="preserve">            </w:t>
      </w:r>
      <w:proofErr w:type="spellStart"/>
      <w:proofErr w:type="gramStart"/>
      <w:r>
        <w:t>slot.classList.remove</w:t>
      </w:r>
      <w:proofErr w:type="spellEnd"/>
      <w:proofErr w:type="gramEnd"/>
      <w:r>
        <w:t>('</w:t>
      </w:r>
      <w:proofErr w:type="spellStart"/>
      <w:r>
        <w:t>selected</w:t>
      </w:r>
      <w:proofErr w:type="spellEnd"/>
      <w:r>
        <w:t>');</w:t>
      </w:r>
    </w:p>
    <w:p w14:paraId="7FD67327" w14:textId="77777777" w:rsidR="00C36923" w:rsidRDefault="00C36923" w:rsidP="00C3692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slot.textContent</w:t>
      </w:r>
      <w:proofErr w:type="spellEnd"/>
      <w:r>
        <w:t xml:space="preserve"> === time) {</w:t>
      </w:r>
    </w:p>
    <w:p w14:paraId="610C9CF9" w14:textId="77777777" w:rsidR="00C36923" w:rsidRDefault="00C36923" w:rsidP="00C36923">
      <w:r>
        <w:t xml:space="preserve">                </w:t>
      </w:r>
      <w:proofErr w:type="spellStart"/>
      <w:r>
        <w:t>slot.classList.add</w:t>
      </w:r>
      <w:proofErr w:type="spellEnd"/>
      <w:r>
        <w:t>('</w:t>
      </w:r>
      <w:proofErr w:type="spellStart"/>
      <w:r>
        <w:t>selected</w:t>
      </w:r>
      <w:proofErr w:type="spellEnd"/>
      <w:r>
        <w:t>'</w:t>
      </w:r>
      <w:proofErr w:type="gramStart"/>
      <w:r>
        <w:t>);</w:t>
      </w:r>
      <w:proofErr w:type="gramEnd"/>
    </w:p>
    <w:p w14:paraId="3BEED566" w14:textId="77777777" w:rsidR="00C36923" w:rsidRDefault="00C36923" w:rsidP="00C36923">
      <w:r>
        <w:t xml:space="preserve">            }</w:t>
      </w:r>
    </w:p>
    <w:p w14:paraId="547D74D5" w14:textId="77777777" w:rsidR="00C36923" w:rsidRDefault="00C36923" w:rsidP="00C36923">
      <w:r>
        <w:t xml:space="preserve">        });</w:t>
      </w:r>
    </w:p>
    <w:p w14:paraId="6BF7F3DB" w14:textId="77777777" w:rsidR="00C36923" w:rsidRDefault="00C36923" w:rsidP="00C36923">
      <w:r>
        <w:t xml:space="preserve">        </w:t>
      </w:r>
      <w:proofErr w:type="spellStart"/>
      <w:proofErr w:type="gramStart"/>
      <w:r>
        <w:t>this.updateSelectedDateDisplay</w:t>
      </w:r>
      <w:proofErr w:type="spellEnd"/>
      <w:proofErr w:type="gramEnd"/>
      <w:r>
        <w:t>();</w:t>
      </w:r>
    </w:p>
    <w:p w14:paraId="225308A7" w14:textId="77777777" w:rsidR="00C36923" w:rsidRDefault="00C36923" w:rsidP="00C36923">
      <w:r>
        <w:t xml:space="preserve">    }</w:t>
      </w:r>
    </w:p>
    <w:p w14:paraId="667FBE51" w14:textId="77777777" w:rsidR="00C36923" w:rsidRDefault="00C36923" w:rsidP="00C36923"/>
    <w:p w14:paraId="4DB5067C" w14:textId="77777777" w:rsidR="00C36923" w:rsidRDefault="00C36923" w:rsidP="00C36923">
      <w:r>
        <w:t xml:space="preserve">    </w:t>
      </w:r>
      <w:proofErr w:type="spellStart"/>
      <w:proofErr w:type="gramStart"/>
      <w:r>
        <w:t>attachEventListeners</w:t>
      </w:r>
      <w:proofErr w:type="spellEnd"/>
      <w:r>
        <w:t>(</w:t>
      </w:r>
      <w:proofErr w:type="gramEnd"/>
      <w:r>
        <w:t>) {</w:t>
      </w:r>
    </w:p>
    <w:p w14:paraId="34C6B3D1" w14:textId="77777777" w:rsidR="00C36923" w:rsidRDefault="00C36923" w:rsidP="00C36923">
      <w:r>
        <w:t xml:space="preserve">        </w:t>
      </w:r>
      <w:proofErr w:type="spellStart"/>
      <w:proofErr w:type="gramStart"/>
      <w:r>
        <w:t>this.element</w:t>
      </w:r>
      <w:proofErr w:type="gramEnd"/>
      <w:r>
        <w:t>.addEventListener</w:t>
      </w:r>
      <w:proofErr w:type="spellEnd"/>
      <w:r>
        <w:t>('click', (</w:t>
      </w:r>
      <w:proofErr w:type="spellStart"/>
      <w:r>
        <w:t>event</w:t>
      </w:r>
      <w:proofErr w:type="spellEnd"/>
      <w:r>
        <w:t>) =&gt; {</w:t>
      </w:r>
    </w:p>
    <w:p w14:paraId="45ED1A90" w14:textId="77777777" w:rsidR="00C36923" w:rsidRDefault="00C36923" w:rsidP="00C3692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event.target.classList.contains</w:t>
      </w:r>
      <w:proofErr w:type="spellEnd"/>
      <w:r>
        <w:t>('</w:t>
      </w:r>
      <w:proofErr w:type="spellStart"/>
      <w:r>
        <w:t>calendar</w:t>
      </w:r>
      <w:proofErr w:type="spellEnd"/>
      <w:r>
        <w:t>-date') &amp;&amp; !</w:t>
      </w:r>
      <w:proofErr w:type="spellStart"/>
      <w:r>
        <w:t>event.target.disabled</w:t>
      </w:r>
      <w:proofErr w:type="spellEnd"/>
      <w:r>
        <w:t>) {</w:t>
      </w:r>
    </w:p>
    <w:p w14:paraId="3420E4A6" w14:textId="77777777" w:rsidR="00C36923" w:rsidRDefault="00C36923" w:rsidP="00C36923">
      <w:r>
        <w:t xml:space="preserve">                </w:t>
      </w:r>
      <w:proofErr w:type="spellStart"/>
      <w:proofErr w:type="gramStart"/>
      <w:r>
        <w:t>this.selectDate</w:t>
      </w:r>
      <w:proofErr w:type="spellEnd"/>
      <w:proofErr w:type="gramEnd"/>
      <w:r>
        <w:t>(new Date(</w:t>
      </w:r>
      <w:proofErr w:type="spellStart"/>
      <w:r>
        <w:t>event.target.dataset.date</w:t>
      </w:r>
      <w:proofErr w:type="spellEnd"/>
      <w:r>
        <w:t>));</w:t>
      </w:r>
    </w:p>
    <w:p w14:paraId="6CF08214" w14:textId="77777777" w:rsidR="00C36923" w:rsidRDefault="00C36923" w:rsidP="00C36923">
      <w:r>
        <w:t xml:space="preserve">            } </w:t>
      </w:r>
      <w:proofErr w:type="spellStart"/>
      <w:r>
        <w:t>else</w:t>
      </w:r>
      <w:proofErr w:type="spellEnd"/>
      <w:r>
        <w:t xml:space="preserve"> if (</w:t>
      </w:r>
      <w:proofErr w:type="spellStart"/>
      <w:proofErr w:type="gramStart"/>
      <w:r>
        <w:t>event.target</w:t>
      </w:r>
      <w:proofErr w:type="gramEnd"/>
      <w:r>
        <w:t>.classList.contains</w:t>
      </w:r>
      <w:proofErr w:type="spellEnd"/>
      <w:r>
        <w:t>('</w:t>
      </w:r>
      <w:proofErr w:type="spellStart"/>
      <w:r>
        <w:t>prev-month</w:t>
      </w:r>
      <w:proofErr w:type="spellEnd"/>
      <w:r>
        <w:t>')) {</w:t>
      </w:r>
    </w:p>
    <w:p w14:paraId="61BB27EF" w14:textId="77777777" w:rsidR="00C36923" w:rsidRDefault="00C36923" w:rsidP="00C36923">
      <w:r>
        <w:t xml:space="preserve">                </w:t>
      </w:r>
      <w:proofErr w:type="spellStart"/>
      <w:proofErr w:type="gramStart"/>
      <w:r>
        <w:t>this.changeMonth</w:t>
      </w:r>
      <w:proofErr w:type="spellEnd"/>
      <w:proofErr w:type="gramEnd"/>
      <w:r>
        <w:t>(-1);</w:t>
      </w:r>
    </w:p>
    <w:p w14:paraId="63F7E09A" w14:textId="77777777" w:rsidR="00C36923" w:rsidRDefault="00C36923" w:rsidP="00C36923">
      <w:r>
        <w:t xml:space="preserve">            } </w:t>
      </w:r>
      <w:proofErr w:type="spellStart"/>
      <w:r>
        <w:t>else</w:t>
      </w:r>
      <w:proofErr w:type="spellEnd"/>
      <w:r>
        <w:t xml:space="preserve"> if (</w:t>
      </w:r>
      <w:proofErr w:type="spellStart"/>
      <w:proofErr w:type="gramStart"/>
      <w:r>
        <w:t>event.target</w:t>
      </w:r>
      <w:proofErr w:type="gramEnd"/>
      <w:r>
        <w:t>.classList.contains</w:t>
      </w:r>
      <w:proofErr w:type="spellEnd"/>
      <w:r>
        <w:t>('</w:t>
      </w:r>
      <w:proofErr w:type="spellStart"/>
      <w:r>
        <w:t>next-month</w:t>
      </w:r>
      <w:proofErr w:type="spellEnd"/>
      <w:r>
        <w:t>')) {</w:t>
      </w:r>
    </w:p>
    <w:p w14:paraId="3770598D" w14:textId="77777777" w:rsidR="00C36923" w:rsidRDefault="00C36923" w:rsidP="00C36923">
      <w:r>
        <w:t xml:space="preserve">                </w:t>
      </w:r>
      <w:proofErr w:type="spellStart"/>
      <w:proofErr w:type="gramStart"/>
      <w:r>
        <w:t>this.changeMonth</w:t>
      </w:r>
      <w:proofErr w:type="spellEnd"/>
      <w:proofErr w:type="gramEnd"/>
      <w:r>
        <w:t>(1);</w:t>
      </w:r>
    </w:p>
    <w:p w14:paraId="6C283563" w14:textId="77777777" w:rsidR="00C36923" w:rsidRDefault="00C36923" w:rsidP="00C36923">
      <w:r>
        <w:t xml:space="preserve">            }</w:t>
      </w:r>
    </w:p>
    <w:p w14:paraId="5D94F586" w14:textId="77777777" w:rsidR="00C36923" w:rsidRDefault="00C36923" w:rsidP="00C36923">
      <w:r>
        <w:t xml:space="preserve">        });</w:t>
      </w:r>
    </w:p>
    <w:p w14:paraId="369BF85C" w14:textId="77777777" w:rsidR="00C36923" w:rsidRDefault="00C36923" w:rsidP="00C36923">
      <w:r>
        <w:t xml:space="preserve">    }</w:t>
      </w:r>
    </w:p>
    <w:p w14:paraId="1893C3BB" w14:textId="77777777" w:rsidR="00C36923" w:rsidRDefault="00C36923" w:rsidP="00C36923"/>
    <w:p w14:paraId="77C89C65" w14:textId="77777777" w:rsidR="00C36923" w:rsidRDefault="00C36923" w:rsidP="00C36923">
      <w:r>
        <w:t xml:space="preserve">    </w:t>
      </w:r>
      <w:proofErr w:type="spellStart"/>
      <w:proofErr w:type="gramStart"/>
      <w:r>
        <w:t>selectDate</w:t>
      </w:r>
      <w:proofErr w:type="spellEnd"/>
      <w:proofErr w:type="gramEnd"/>
      <w:r>
        <w:t>(date) {</w:t>
      </w:r>
    </w:p>
    <w:p w14:paraId="6624C91F" w14:textId="77777777" w:rsidR="00C36923" w:rsidRDefault="00C36923" w:rsidP="00C36923">
      <w:r>
        <w:t xml:space="preserve">        </w:t>
      </w:r>
      <w:proofErr w:type="spellStart"/>
      <w:proofErr w:type="gramStart"/>
      <w:r>
        <w:t>this.selectedDate</w:t>
      </w:r>
      <w:proofErr w:type="spellEnd"/>
      <w:proofErr w:type="gramEnd"/>
      <w:r>
        <w:t xml:space="preserve"> = date;</w:t>
      </w:r>
    </w:p>
    <w:p w14:paraId="2C44A2D3" w14:textId="77777777" w:rsidR="00C36923" w:rsidRDefault="00C36923" w:rsidP="00C36923">
      <w:r>
        <w:t xml:space="preserve">        </w:t>
      </w:r>
      <w:proofErr w:type="spellStart"/>
      <w:proofErr w:type="gramStart"/>
      <w:r>
        <w:t>this.selectedTime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; // </w:t>
      </w:r>
      <w:proofErr w:type="spellStart"/>
      <w:r>
        <w:t>Zurücksetzen</w:t>
      </w:r>
      <w:proofErr w:type="spellEnd"/>
      <w:r>
        <w:t xml:space="preserve"> der </w:t>
      </w:r>
      <w:proofErr w:type="spellStart"/>
      <w:r>
        <w:t>ausgewählten</w:t>
      </w:r>
      <w:proofErr w:type="spellEnd"/>
      <w:r>
        <w:t xml:space="preserve"> Zeit </w:t>
      </w:r>
      <w:proofErr w:type="spellStart"/>
      <w:r>
        <w:t>bei</w:t>
      </w:r>
      <w:proofErr w:type="spellEnd"/>
      <w:r>
        <w:t xml:space="preserve"> </w:t>
      </w:r>
      <w:proofErr w:type="spellStart"/>
      <w:r>
        <w:t>neuem</w:t>
      </w:r>
      <w:proofErr w:type="spellEnd"/>
      <w:r>
        <w:t xml:space="preserve"> </w:t>
      </w:r>
      <w:proofErr w:type="spellStart"/>
      <w:r>
        <w:t>Datum</w:t>
      </w:r>
      <w:proofErr w:type="spellEnd"/>
    </w:p>
    <w:p w14:paraId="60273618" w14:textId="77777777" w:rsidR="00C36923" w:rsidRDefault="00C36923" w:rsidP="00C36923">
      <w:r>
        <w:t xml:space="preserve">        </w:t>
      </w:r>
      <w:proofErr w:type="spellStart"/>
      <w:proofErr w:type="gramStart"/>
      <w:r>
        <w:t>this.render</w:t>
      </w:r>
      <w:proofErr w:type="spellEnd"/>
      <w:proofErr w:type="gramEnd"/>
      <w:r>
        <w:t>();</w:t>
      </w:r>
    </w:p>
    <w:p w14:paraId="5B530E75" w14:textId="77777777" w:rsidR="00C36923" w:rsidRDefault="00C36923" w:rsidP="00C36923">
      <w:r>
        <w:t xml:space="preserve">        </w:t>
      </w:r>
      <w:proofErr w:type="spellStart"/>
      <w:proofErr w:type="gramStart"/>
      <w:r>
        <w:t>this.renderTimeSlots</w:t>
      </w:r>
      <w:proofErr w:type="spellEnd"/>
      <w:proofErr w:type="gramEnd"/>
      <w:r>
        <w:t>();</w:t>
      </w:r>
    </w:p>
    <w:p w14:paraId="1C5E933F" w14:textId="77777777" w:rsidR="00C36923" w:rsidRDefault="00C36923" w:rsidP="00C36923">
      <w:r>
        <w:t xml:space="preserve">        </w:t>
      </w:r>
      <w:proofErr w:type="spellStart"/>
      <w:proofErr w:type="gramStart"/>
      <w:r>
        <w:t>this.updateSelectedDateDisplay</w:t>
      </w:r>
      <w:proofErr w:type="spellEnd"/>
      <w:proofErr w:type="gramEnd"/>
      <w:r>
        <w:t>();</w:t>
      </w:r>
    </w:p>
    <w:p w14:paraId="73438B36" w14:textId="77777777" w:rsidR="00C36923" w:rsidRDefault="00C36923" w:rsidP="00C36923">
      <w:r>
        <w:t xml:space="preserve">    }</w:t>
      </w:r>
    </w:p>
    <w:p w14:paraId="014080B8" w14:textId="77777777" w:rsidR="00C36923" w:rsidRDefault="00C36923" w:rsidP="00C36923"/>
    <w:p w14:paraId="2296CE1D" w14:textId="77777777" w:rsidR="00C36923" w:rsidRDefault="00C36923" w:rsidP="00C36923">
      <w:r>
        <w:t xml:space="preserve">    </w:t>
      </w:r>
      <w:proofErr w:type="spellStart"/>
      <w:proofErr w:type="gramStart"/>
      <w:r>
        <w:t>changeMonth</w:t>
      </w:r>
      <w:proofErr w:type="spellEnd"/>
      <w:proofErr w:type="gramEnd"/>
      <w:r>
        <w:t>(delta) {</w:t>
      </w:r>
    </w:p>
    <w:p w14:paraId="0E6DFC04" w14:textId="77777777" w:rsidR="00C36923" w:rsidRDefault="00C36923" w:rsidP="00C36923">
      <w:r>
        <w:t xml:space="preserve">        </w:t>
      </w:r>
      <w:proofErr w:type="spellStart"/>
      <w:proofErr w:type="gramStart"/>
      <w:r>
        <w:t>this.currentDate.setMonth</w:t>
      </w:r>
      <w:proofErr w:type="spellEnd"/>
      <w:proofErr w:type="gramEnd"/>
      <w:r>
        <w:t>(</w:t>
      </w:r>
      <w:proofErr w:type="spellStart"/>
      <w:r>
        <w:t>this.currentDate.getMonth</w:t>
      </w:r>
      <w:proofErr w:type="spellEnd"/>
      <w:r>
        <w:t>() + delta);</w:t>
      </w:r>
    </w:p>
    <w:p w14:paraId="2C69DD63" w14:textId="77777777" w:rsidR="00C36923" w:rsidRDefault="00C36923" w:rsidP="00C36923">
      <w:r>
        <w:t xml:space="preserve">        </w:t>
      </w:r>
      <w:proofErr w:type="spellStart"/>
      <w:proofErr w:type="gramStart"/>
      <w:r>
        <w:t>this.render</w:t>
      </w:r>
      <w:proofErr w:type="spellEnd"/>
      <w:proofErr w:type="gramEnd"/>
      <w:r>
        <w:t>();</w:t>
      </w:r>
    </w:p>
    <w:p w14:paraId="745EFC6F" w14:textId="77777777" w:rsidR="00C36923" w:rsidRDefault="00C36923" w:rsidP="00C36923">
      <w:r>
        <w:t xml:space="preserve">    }</w:t>
      </w:r>
    </w:p>
    <w:p w14:paraId="7B07323B" w14:textId="77777777" w:rsidR="00C36923" w:rsidRDefault="00C36923" w:rsidP="00C36923"/>
    <w:p w14:paraId="5E1F0C46" w14:textId="77777777" w:rsidR="00C36923" w:rsidRDefault="00C36923" w:rsidP="00C36923">
      <w:r>
        <w:t xml:space="preserve">    </w:t>
      </w:r>
      <w:proofErr w:type="spellStart"/>
      <w:proofErr w:type="gramStart"/>
      <w:r>
        <w:t>getSelectedDateTime</w:t>
      </w:r>
      <w:proofErr w:type="spellEnd"/>
      <w:r>
        <w:t>(</w:t>
      </w:r>
      <w:proofErr w:type="gramEnd"/>
      <w:r>
        <w:t>) {</w:t>
      </w:r>
    </w:p>
    <w:p w14:paraId="6826C998" w14:textId="77777777" w:rsidR="00C36923" w:rsidRDefault="00C36923" w:rsidP="00C36923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this.selectedDate</w:t>
      </w:r>
      <w:proofErr w:type="spellEnd"/>
      <w:r>
        <w:t>) return '</w:t>
      </w:r>
      <w:proofErr w:type="spellStart"/>
      <w:r>
        <w:t>Kein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ausgewählt</w:t>
      </w:r>
      <w:proofErr w:type="spellEnd"/>
      <w:r>
        <w:t>';</w:t>
      </w:r>
    </w:p>
    <w:p w14:paraId="3310C933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dateStr</w:t>
      </w:r>
      <w:proofErr w:type="spellEnd"/>
      <w:r>
        <w:t xml:space="preserve"> = </w:t>
      </w:r>
      <w:proofErr w:type="spellStart"/>
      <w:r>
        <w:t>this.selectedDate.toLocaleDateString</w:t>
      </w:r>
      <w:proofErr w:type="spellEnd"/>
      <w:r>
        <w:t>('de-DE');</w:t>
      </w:r>
    </w:p>
    <w:p w14:paraId="26038278" w14:textId="77777777" w:rsidR="00C36923" w:rsidRDefault="00C36923" w:rsidP="00C3692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this.selectedTime</w:t>
      </w:r>
      <w:proofErr w:type="spellEnd"/>
      <w:r>
        <w:t xml:space="preserve"> ? `${</w:t>
      </w:r>
      <w:proofErr w:type="spellStart"/>
      <w:r>
        <w:t>dateStr</w:t>
      </w:r>
      <w:proofErr w:type="spellEnd"/>
      <w:r>
        <w:t>} um ${</w:t>
      </w:r>
      <w:proofErr w:type="spellStart"/>
      <w:proofErr w:type="gramStart"/>
      <w:r>
        <w:t>this.selectedTime</w:t>
      </w:r>
      <w:proofErr w:type="spellEnd"/>
      <w:proofErr w:type="gramEnd"/>
      <w:r>
        <w:t xml:space="preserve">} </w:t>
      </w:r>
      <w:proofErr w:type="spellStart"/>
      <w:r>
        <w:t>Uhr</w:t>
      </w:r>
      <w:proofErr w:type="spellEnd"/>
      <w:r>
        <w:t xml:space="preserve">` : </w:t>
      </w:r>
      <w:proofErr w:type="spellStart"/>
      <w:r>
        <w:t>dateStr</w:t>
      </w:r>
      <w:proofErr w:type="spellEnd"/>
      <w:r>
        <w:t>;</w:t>
      </w:r>
    </w:p>
    <w:p w14:paraId="6FB1005F" w14:textId="77777777" w:rsidR="00C36923" w:rsidRDefault="00C36923" w:rsidP="00C36923">
      <w:r>
        <w:t xml:space="preserve">    }</w:t>
      </w:r>
    </w:p>
    <w:p w14:paraId="746820FD" w14:textId="77777777" w:rsidR="00C36923" w:rsidRDefault="00C36923" w:rsidP="00C36923"/>
    <w:p w14:paraId="59C67A14" w14:textId="77777777" w:rsidR="00C36923" w:rsidRDefault="00C36923" w:rsidP="00C36923">
      <w:r>
        <w:t xml:space="preserve">    </w:t>
      </w:r>
      <w:proofErr w:type="spellStart"/>
      <w:proofErr w:type="gramStart"/>
      <w:r>
        <w:t>updateSelectedDateDisplay</w:t>
      </w:r>
      <w:proofErr w:type="spellEnd"/>
      <w:r>
        <w:t>(</w:t>
      </w:r>
      <w:proofErr w:type="gramEnd"/>
      <w:r>
        <w:t>) {</w:t>
      </w:r>
    </w:p>
    <w:p w14:paraId="2E4627F6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displayElement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selectedDateDisplay</w:t>
      </w:r>
      <w:proofErr w:type="spellEnd"/>
      <w:r>
        <w:t>');</w:t>
      </w:r>
    </w:p>
    <w:p w14:paraId="5477C1E9" w14:textId="77777777" w:rsidR="00C36923" w:rsidRDefault="00C36923" w:rsidP="00C3692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displayElement</w:t>
      </w:r>
      <w:proofErr w:type="spellEnd"/>
      <w:r>
        <w:t>) {</w:t>
      </w:r>
    </w:p>
    <w:p w14:paraId="1156F4AB" w14:textId="77777777" w:rsidR="00C36923" w:rsidRDefault="00C36923" w:rsidP="00C36923">
      <w:r>
        <w:t xml:space="preserve">            </w:t>
      </w:r>
      <w:proofErr w:type="spellStart"/>
      <w:r>
        <w:t>displayElement.textContent</w:t>
      </w:r>
      <w:proofErr w:type="spellEnd"/>
      <w:r>
        <w:t xml:space="preserve"> = `</w:t>
      </w:r>
      <w:proofErr w:type="spellStart"/>
      <w:r>
        <w:t>Ausgewählter</w:t>
      </w:r>
      <w:proofErr w:type="spellEnd"/>
      <w:r>
        <w:t xml:space="preserve"> </w:t>
      </w:r>
      <w:proofErr w:type="spellStart"/>
      <w:proofErr w:type="gramStart"/>
      <w:r>
        <w:t>Termin</w:t>
      </w:r>
      <w:proofErr w:type="spellEnd"/>
      <w:r>
        <w:t>:</w:t>
      </w:r>
      <w:proofErr w:type="gramEnd"/>
      <w:r>
        <w:t xml:space="preserve"> ${</w:t>
      </w:r>
      <w:proofErr w:type="spellStart"/>
      <w:r>
        <w:t>this.getSelectedDateTime</w:t>
      </w:r>
      <w:proofErr w:type="spellEnd"/>
      <w:r>
        <w:t>()}`;</w:t>
      </w:r>
    </w:p>
    <w:p w14:paraId="4FF5029C" w14:textId="77777777" w:rsidR="00C36923" w:rsidRDefault="00C36923" w:rsidP="00C36923">
      <w:r>
        <w:t xml:space="preserve">        }</w:t>
      </w:r>
    </w:p>
    <w:p w14:paraId="0572073F" w14:textId="77777777" w:rsidR="00C36923" w:rsidRDefault="00C36923" w:rsidP="00C36923">
      <w:r>
        <w:t xml:space="preserve">    }</w:t>
      </w:r>
    </w:p>
    <w:p w14:paraId="028CB6EF" w14:textId="77777777" w:rsidR="00C36923" w:rsidRDefault="00C36923" w:rsidP="00C36923">
      <w:r>
        <w:t>}</w:t>
      </w:r>
    </w:p>
    <w:p w14:paraId="6B52A765" w14:textId="77777777" w:rsidR="00C36923" w:rsidRDefault="00C36923" w:rsidP="00C36923"/>
    <w:p w14:paraId="5CECACDA" w14:textId="77777777" w:rsidR="00C36923" w:rsidRDefault="00C36923" w:rsidP="00C36923">
      <w:r>
        <w:t xml:space="preserve">// </w:t>
      </w:r>
      <w:proofErr w:type="spellStart"/>
      <w:r>
        <w:t>Initialisierung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Handling</w:t>
      </w:r>
    </w:p>
    <w:p w14:paraId="7EB00BD2" w14:textId="77777777" w:rsidR="00C36923" w:rsidRDefault="00C36923" w:rsidP="00C36923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42C27552" w14:textId="77777777" w:rsidR="00C36923" w:rsidRDefault="00C36923" w:rsidP="00C369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calendarElement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calendar</w:t>
      </w:r>
      <w:proofErr w:type="spellEnd"/>
      <w:r>
        <w:t>');</w:t>
      </w:r>
    </w:p>
    <w:p w14:paraId="391B9232" w14:textId="77777777" w:rsidR="00C36923" w:rsidRDefault="00C36923" w:rsidP="00C36923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calendar</w:t>
      </w:r>
      <w:proofErr w:type="spellEnd"/>
      <w:r>
        <w:t>;</w:t>
      </w:r>
    </w:p>
    <w:p w14:paraId="71C465F9" w14:textId="77777777" w:rsidR="00C36923" w:rsidRDefault="00C36923" w:rsidP="00C36923">
      <w:r>
        <w:t xml:space="preserve">    </w:t>
      </w:r>
    </w:p>
    <w:p w14:paraId="1688EB2F" w14:textId="77777777" w:rsidR="00C36923" w:rsidRDefault="00C36923" w:rsidP="00C3692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calendarElement</w:t>
      </w:r>
      <w:proofErr w:type="spellEnd"/>
      <w:r>
        <w:t>) {</w:t>
      </w:r>
    </w:p>
    <w:p w14:paraId="1DB328F1" w14:textId="77777777" w:rsidR="00C36923" w:rsidRDefault="00C36923" w:rsidP="00C36923">
      <w:r>
        <w:t xml:space="preserve">        </w:t>
      </w:r>
      <w:proofErr w:type="spellStart"/>
      <w:proofErr w:type="gramStart"/>
      <w:r>
        <w:t>calendar</w:t>
      </w:r>
      <w:proofErr w:type="spellEnd"/>
      <w:proofErr w:type="gramEnd"/>
      <w:r>
        <w:t xml:space="preserve"> = new </w:t>
      </w:r>
      <w:proofErr w:type="spellStart"/>
      <w:r>
        <w:t>Calendar</w:t>
      </w:r>
      <w:proofErr w:type="spellEnd"/>
      <w:r>
        <w:t>(</w:t>
      </w:r>
      <w:proofErr w:type="spellStart"/>
      <w:r>
        <w:t>calendarElement</w:t>
      </w:r>
      <w:proofErr w:type="spellEnd"/>
      <w:r>
        <w:t>);</w:t>
      </w:r>
    </w:p>
    <w:p w14:paraId="7D36683C" w14:textId="77777777" w:rsidR="00C36923" w:rsidRDefault="00C36923" w:rsidP="00C3692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B49B8F7" w14:textId="77777777" w:rsidR="00C36923" w:rsidRDefault="00C36923" w:rsidP="00C3692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');</w:t>
      </w:r>
    </w:p>
    <w:p w14:paraId="46499640" w14:textId="77777777" w:rsidR="00C36923" w:rsidRDefault="00C36923" w:rsidP="00C36923">
      <w:r>
        <w:t xml:space="preserve">    }</w:t>
      </w:r>
    </w:p>
    <w:p w14:paraId="1015E9C6" w14:textId="77777777" w:rsidR="00C36923" w:rsidRDefault="00C36923" w:rsidP="00C36923"/>
    <w:p w14:paraId="33B60036" w14:textId="77777777" w:rsidR="00C36923" w:rsidRDefault="00C36923" w:rsidP="00C369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contactForm</w:t>
      </w:r>
      <w:proofErr w:type="spellEnd"/>
      <w:r>
        <w:t>');</w:t>
      </w:r>
    </w:p>
    <w:p w14:paraId="6832E2B1" w14:textId="77777777" w:rsidR="00C36923" w:rsidRDefault="00C36923" w:rsidP="00C369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successMessage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successMessage</w:t>
      </w:r>
      <w:proofErr w:type="spellEnd"/>
      <w:r>
        <w:t>');</w:t>
      </w:r>
    </w:p>
    <w:p w14:paraId="032FA0A8" w14:textId="77777777" w:rsidR="00C36923" w:rsidRDefault="00C36923" w:rsidP="00C369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errorMessage</w:t>
      </w:r>
      <w:proofErr w:type="spellEnd"/>
      <w:r>
        <w:t>');</w:t>
      </w:r>
    </w:p>
    <w:p w14:paraId="55330647" w14:textId="77777777" w:rsidR="00C36923" w:rsidRDefault="00C36923" w:rsidP="00C36923"/>
    <w:p w14:paraId="2184A2F2" w14:textId="77777777" w:rsidR="00C36923" w:rsidRDefault="00C36923" w:rsidP="00C36923">
      <w:r>
        <w:t xml:space="preserve">    </w:t>
      </w:r>
      <w:proofErr w:type="spellStart"/>
      <w:r>
        <w:t>contactForm.addEventListener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786BDD86" w14:textId="77777777" w:rsidR="00C36923" w:rsidRDefault="00C36923" w:rsidP="00C3692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D1E660C" w14:textId="77777777" w:rsidR="00C36923" w:rsidRDefault="00C36923" w:rsidP="00C36923">
      <w:r>
        <w:t xml:space="preserve">        </w:t>
      </w:r>
    </w:p>
    <w:p w14:paraId="723DCAAD" w14:textId="77777777" w:rsidR="00C36923" w:rsidRDefault="00C36923" w:rsidP="00C3692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templateParams</w:t>
      </w:r>
      <w:proofErr w:type="spellEnd"/>
      <w:r>
        <w:t xml:space="preserve"> = {</w:t>
      </w:r>
    </w:p>
    <w:p w14:paraId="47953367" w14:textId="77777777" w:rsidR="00C36923" w:rsidRDefault="00C36923" w:rsidP="00C36923">
      <w:r>
        <w:t xml:space="preserve">            </w:t>
      </w:r>
      <w:proofErr w:type="spellStart"/>
      <w:proofErr w:type="gramStart"/>
      <w:r>
        <w:t>from</w:t>
      </w:r>
      <w:proofErr w:type="gramEnd"/>
      <w:r>
        <w:t>_name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name</w:t>
      </w:r>
      <w:proofErr w:type="spellEnd"/>
      <w:r>
        <w:t>').value,</w:t>
      </w:r>
    </w:p>
    <w:p w14:paraId="41E1C71E" w14:textId="77777777" w:rsidR="00C36923" w:rsidRDefault="00C36923" w:rsidP="00C36923">
      <w:r>
        <w:t xml:space="preserve">            </w:t>
      </w:r>
      <w:proofErr w:type="spellStart"/>
      <w:proofErr w:type="gramStart"/>
      <w:r>
        <w:t>from</w:t>
      </w:r>
      <w:proofErr w:type="gramEnd"/>
      <w:r>
        <w:t>_email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('email').value,</w:t>
      </w:r>
    </w:p>
    <w:p w14:paraId="0DA0956E" w14:textId="77777777" w:rsidR="00C36923" w:rsidRDefault="00C36923" w:rsidP="00C36923">
      <w:r>
        <w:t xml:space="preserve">            </w:t>
      </w:r>
      <w:proofErr w:type="gramStart"/>
      <w:r>
        <w:t>phone:</w:t>
      </w:r>
      <w:proofErr w:type="gramEnd"/>
      <w:r>
        <w:t xml:space="preserve"> </w:t>
      </w:r>
      <w:proofErr w:type="spellStart"/>
      <w:r>
        <w:t>document.getElementById</w:t>
      </w:r>
      <w:proofErr w:type="spellEnd"/>
      <w:r>
        <w:t>('phone').value,</w:t>
      </w:r>
    </w:p>
    <w:p w14:paraId="64915408" w14:textId="77777777" w:rsidR="00C36923" w:rsidRDefault="00C36923" w:rsidP="00C36923">
      <w:r>
        <w:t xml:space="preserve">            </w:t>
      </w:r>
      <w:proofErr w:type="gramStart"/>
      <w:r>
        <w:t>message:</w:t>
      </w:r>
      <w:proofErr w:type="gramEnd"/>
      <w:r>
        <w:t xml:space="preserve"> </w:t>
      </w:r>
      <w:proofErr w:type="spellStart"/>
      <w:r>
        <w:t>document.getElementById</w:t>
      </w:r>
      <w:proofErr w:type="spellEnd"/>
      <w:r>
        <w:t>('message').value,</w:t>
      </w:r>
    </w:p>
    <w:p w14:paraId="3651A427" w14:textId="77777777" w:rsidR="00C36923" w:rsidRDefault="00C36923" w:rsidP="00C36923">
      <w:r>
        <w:t xml:space="preserve">            </w:t>
      </w:r>
      <w:proofErr w:type="spellStart"/>
      <w:proofErr w:type="gramStart"/>
      <w:r>
        <w:t>selected</w:t>
      </w:r>
      <w:proofErr w:type="gramEnd"/>
      <w:r>
        <w:t>_datetime</w:t>
      </w:r>
      <w:proofErr w:type="spellEnd"/>
      <w:r>
        <w:t xml:space="preserve">: </w:t>
      </w:r>
      <w:proofErr w:type="spellStart"/>
      <w:r>
        <w:t>calendar</w:t>
      </w:r>
      <w:proofErr w:type="spellEnd"/>
      <w:r>
        <w:t xml:space="preserve"> ? </w:t>
      </w:r>
      <w:proofErr w:type="spellStart"/>
      <w:r>
        <w:t>calendar.getSelectedDateTime</w:t>
      </w:r>
      <w:proofErr w:type="spellEnd"/>
      <w:r>
        <w:t>() : '</w:t>
      </w:r>
      <w:proofErr w:type="spellStart"/>
      <w:r>
        <w:t>Kein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ausgewählt</w:t>
      </w:r>
      <w:proofErr w:type="spellEnd"/>
      <w:r>
        <w:t>',</w:t>
      </w:r>
    </w:p>
    <w:p w14:paraId="75133F8F" w14:textId="77777777" w:rsidR="00C36923" w:rsidRDefault="00C36923" w:rsidP="00C36923">
      <w:r>
        <w:t xml:space="preserve">            </w:t>
      </w:r>
      <w:proofErr w:type="spellStart"/>
      <w:proofErr w:type="gramStart"/>
      <w:r>
        <w:t>to</w:t>
      </w:r>
      <w:proofErr w:type="gramEnd"/>
      <w:r>
        <w:t>_email</w:t>
      </w:r>
      <w:proofErr w:type="spellEnd"/>
      <w:r>
        <w:t>: 'Info@alphainformatik.ch'</w:t>
      </w:r>
    </w:p>
    <w:p w14:paraId="7E7A5784" w14:textId="77777777" w:rsidR="00C36923" w:rsidRDefault="00C36923" w:rsidP="00C36923">
      <w:r>
        <w:t xml:space="preserve">        };</w:t>
      </w:r>
    </w:p>
    <w:p w14:paraId="367C6BD9" w14:textId="77777777" w:rsidR="00C36923" w:rsidRDefault="00C36923" w:rsidP="00C36923"/>
    <w:p w14:paraId="5E423846" w14:textId="77777777" w:rsidR="00C36923" w:rsidRDefault="00C36923" w:rsidP="00C36923">
      <w:r>
        <w:t xml:space="preserve">        </w:t>
      </w:r>
      <w:proofErr w:type="spellStart"/>
      <w:proofErr w:type="gramStart"/>
      <w:r>
        <w:t>emailjs.send</w:t>
      </w:r>
      <w:proofErr w:type="spellEnd"/>
      <w:proofErr w:type="gramEnd"/>
      <w:r>
        <w:t xml:space="preserve">('service_xklufw9', 'template_8qyruy4', </w:t>
      </w:r>
      <w:proofErr w:type="spellStart"/>
      <w:r>
        <w:t>templateParams</w:t>
      </w:r>
      <w:proofErr w:type="spellEnd"/>
      <w:r>
        <w:t>)</w:t>
      </w:r>
    </w:p>
    <w:p w14:paraId="2D75CA78" w14:textId="77777777" w:rsidR="00C36923" w:rsidRDefault="00C36923" w:rsidP="00C36923">
      <w:r>
        <w:t xml:space="preserve">  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response</w:t>
      </w:r>
      <w:proofErr w:type="spellEnd"/>
      <w:r>
        <w:t>) {</w:t>
      </w:r>
    </w:p>
    <w:p w14:paraId="1AE52CCC" w14:textId="77777777" w:rsidR="00C36923" w:rsidRDefault="00C36923" w:rsidP="00C36923">
      <w:r>
        <w:t xml:space="preserve">                </w:t>
      </w:r>
      <w:proofErr w:type="gramStart"/>
      <w:r>
        <w:t>console.log(</w:t>
      </w:r>
      <w:proofErr w:type="gramEnd"/>
      <w:r>
        <w:t xml:space="preserve">'SUCCESS!', </w:t>
      </w:r>
      <w:proofErr w:type="spellStart"/>
      <w:r>
        <w:t>response.status</w:t>
      </w:r>
      <w:proofErr w:type="spellEnd"/>
      <w:r>
        <w:t xml:space="preserve">, </w:t>
      </w:r>
      <w:proofErr w:type="spellStart"/>
      <w:r>
        <w:t>response.text</w:t>
      </w:r>
      <w:proofErr w:type="spellEnd"/>
      <w:r>
        <w:t>);</w:t>
      </w:r>
    </w:p>
    <w:p w14:paraId="64F4415C" w14:textId="77777777" w:rsidR="00C36923" w:rsidRDefault="00C36923" w:rsidP="00C36923">
      <w:r>
        <w:t xml:space="preserve">                </w:t>
      </w:r>
      <w:proofErr w:type="spellStart"/>
      <w:proofErr w:type="gramStart"/>
      <w:r>
        <w:t>successMessage.style.display</w:t>
      </w:r>
      <w:proofErr w:type="spellEnd"/>
      <w:proofErr w:type="gramEnd"/>
      <w:r>
        <w:t xml:space="preserve"> = 'block';</w:t>
      </w:r>
    </w:p>
    <w:p w14:paraId="097C498E" w14:textId="77777777" w:rsidR="00C36923" w:rsidRDefault="00C36923" w:rsidP="00C36923">
      <w:r>
        <w:t xml:space="preserve">                </w:t>
      </w:r>
      <w:proofErr w:type="spellStart"/>
      <w:proofErr w:type="gramStart"/>
      <w:r>
        <w:t>errorMessage.style.display</w:t>
      </w:r>
      <w:proofErr w:type="spellEnd"/>
      <w:proofErr w:type="gramEnd"/>
      <w:r>
        <w:t xml:space="preserve"> = 'none';</w:t>
      </w:r>
    </w:p>
    <w:p w14:paraId="001E8BFB" w14:textId="77777777" w:rsidR="00C36923" w:rsidRDefault="00C36923" w:rsidP="00C36923">
      <w:r>
        <w:t xml:space="preserve">                </w:t>
      </w:r>
      <w:proofErr w:type="spellStart"/>
      <w:r>
        <w:t>contactForm.reset</w:t>
      </w:r>
      <w:proofErr w:type="spellEnd"/>
      <w:r>
        <w:t>(</w:t>
      </w:r>
      <w:proofErr w:type="gramStart"/>
      <w:r>
        <w:t>);</w:t>
      </w:r>
      <w:proofErr w:type="gramEnd"/>
    </w:p>
    <w:p w14:paraId="2EECC2EC" w14:textId="77777777" w:rsidR="00C36923" w:rsidRDefault="00C36923" w:rsidP="00C3692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calendar</w:t>
      </w:r>
      <w:proofErr w:type="spellEnd"/>
      <w:r>
        <w:t>) {</w:t>
      </w:r>
    </w:p>
    <w:p w14:paraId="4BFEAE0E" w14:textId="77777777" w:rsidR="00C36923" w:rsidRDefault="00C36923" w:rsidP="00C36923">
      <w:r>
        <w:t xml:space="preserve">                    </w:t>
      </w:r>
      <w:proofErr w:type="spellStart"/>
      <w:proofErr w:type="gramStart"/>
      <w:r>
        <w:t>calendar.selectedDate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4681A8B" w14:textId="77777777" w:rsidR="00C36923" w:rsidRDefault="00C36923" w:rsidP="00C36923">
      <w:r>
        <w:t xml:space="preserve">                    </w:t>
      </w:r>
      <w:proofErr w:type="spellStart"/>
      <w:proofErr w:type="gramStart"/>
      <w:r>
        <w:t>calendar.selectedTime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8CEF69A" w14:textId="77777777" w:rsidR="00C36923" w:rsidRDefault="00C36923" w:rsidP="00C36923">
      <w:r>
        <w:t xml:space="preserve">                    </w:t>
      </w:r>
      <w:proofErr w:type="spellStart"/>
      <w:proofErr w:type="gramStart"/>
      <w:r>
        <w:t>calendar.render</w:t>
      </w:r>
      <w:proofErr w:type="spellEnd"/>
      <w:proofErr w:type="gramEnd"/>
      <w:r>
        <w:t>();</w:t>
      </w:r>
    </w:p>
    <w:p w14:paraId="26D73CF3" w14:textId="77777777" w:rsidR="00C36923" w:rsidRDefault="00C36923" w:rsidP="00C36923">
      <w:r>
        <w:t xml:space="preserve">                    </w:t>
      </w:r>
      <w:proofErr w:type="spellStart"/>
      <w:proofErr w:type="gramStart"/>
      <w:r>
        <w:t>calendar.renderTimeSlots</w:t>
      </w:r>
      <w:proofErr w:type="spellEnd"/>
      <w:proofErr w:type="gramEnd"/>
      <w:r>
        <w:t>();</w:t>
      </w:r>
    </w:p>
    <w:p w14:paraId="2A4A094D" w14:textId="77777777" w:rsidR="00C36923" w:rsidRDefault="00C36923" w:rsidP="00C36923">
      <w:r>
        <w:t xml:space="preserve">                }</w:t>
      </w:r>
    </w:p>
    <w:p w14:paraId="75538C56" w14:textId="77777777" w:rsidR="00C36923" w:rsidRDefault="00C36923" w:rsidP="00C36923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13BB661" w14:textId="77777777" w:rsidR="00C36923" w:rsidRDefault="00C36923" w:rsidP="00C36923">
      <w:r>
        <w:t xml:space="preserve">                    </w:t>
      </w:r>
      <w:proofErr w:type="spellStart"/>
      <w:proofErr w:type="gramStart"/>
      <w:r>
        <w:t>successMessage.style.display</w:t>
      </w:r>
      <w:proofErr w:type="spellEnd"/>
      <w:proofErr w:type="gramEnd"/>
      <w:r>
        <w:t xml:space="preserve"> = 'none';</w:t>
      </w:r>
    </w:p>
    <w:p w14:paraId="0AD079BD" w14:textId="77777777" w:rsidR="00C36923" w:rsidRDefault="00C36923" w:rsidP="00C36923">
      <w:r>
        <w:lastRenderedPageBreak/>
        <w:t xml:space="preserve">                }, 5000</w:t>
      </w:r>
      <w:proofErr w:type="gramStart"/>
      <w:r>
        <w:t>);</w:t>
      </w:r>
      <w:proofErr w:type="gramEnd"/>
    </w:p>
    <w:p w14:paraId="7ADAFA9C" w14:textId="77777777" w:rsidR="00C36923" w:rsidRDefault="00C36923" w:rsidP="00C36923">
      <w:r>
        <w:t xml:space="preserve">            }, </w:t>
      </w:r>
      <w:proofErr w:type="spellStart"/>
      <w:r>
        <w:t>function</w:t>
      </w:r>
      <w:proofErr w:type="spellEnd"/>
      <w:r>
        <w:t>(</w:t>
      </w:r>
      <w:proofErr w:type="spellStart"/>
      <w:r>
        <w:t>error</w:t>
      </w:r>
      <w:proofErr w:type="spellEnd"/>
      <w:r>
        <w:t>) {</w:t>
      </w:r>
    </w:p>
    <w:p w14:paraId="3DCD204B" w14:textId="77777777" w:rsidR="00C36923" w:rsidRDefault="00C36923" w:rsidP="00C36923">
      <w:r>
        <w:t xml:space="preserve">                </w:t>
      </w:r>
      <w:proofErr w:type="gramStart"/>
      <w:r>
        <w:t>console.log(</w:t>
      </w:r>
      <w:proofErr w:type="gramEnd"/>
      <w:r>
        <w:t xml:space="preserve">'FAILED...', </w:t>
      </w:r>
      <w:proofErr w:type="spellStart"/>
      <w:r>
        <w:t>error</w:t>
      </w:r>
      <w:proofErr w:type="spellEnd"/>
      <w:r>
        <w:t>);</w:t>
      </w:r>
    </w:p>
    <w:p w14:paraId="015CAD33" w14:textId="77777777" w:rsidR="00C36923" w:rsidRDefault="00C36923" w:rsidP="00C36923">
      <w:r>
        <w:t xml:space="preserve">                </w:t>
      </w:r>
      <w:proofErr w:type="spellStart"/>
      <w:proofErr w:type="gramStart"/>
      <w:r>
        <w:t>errorMessage.style.display</w:t>
      </w:r>
      <w:proofErr w:type="spellEnd"/>
      <w:proofErr w:type="gramEnd"/>
      <w:r>
        <w:t xml:space="preserve"> = 'block';</w:t>
      </w:r>
    </w:p>
    <w:p w14:paraId="5B6D29BC" w14:textId="77777777" w:rsidR="00C36923" w:rsidRDefault="00C36923" w:rsidP="00C36923">
      <w:r>
        <w:t xml:space="preserve">                </w:t>
      </w:r>
      <w:proofErr w:type="spellStart"/>
      <w:proofErr w:type="gramStart"/>
      <w:r>
        <w:t>successMessage.style.display</w:t>
      </w:r>
      <w:proofErr w:type="spellEnd"/>
      <w:proofErr w:type="gramEnd"/>
      <w:r>
        <w:t xml:space="preserve"> = 'none';</w:t>
      </w:r>
    </w:p>
    <w:p w14:paraId="05E6F196" w14:textId="77777777" w:rsidR="00C36923" w:rsidRDefault="00C36923" w:rsidP="00C36923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7CEAFBC" w14:textId="77777777" w:rsidR="00C36923" w:rsidRDefault="00C36923" w:rsidP="00C36923">
      <w:r>
        <w:t xml:space="preserve">                    </w:t>
      </w:r>
      <w:proofErr w:type="spellStart"/>
      <w:proofErr w:type="gramStart"/>
      <w:r>
        <w:t>errorMessage.style.display</w:t>
      </w:r>
      <w:proofErr w:type="spellEnd"/>
      <w:proofErr w:type="gramEnd"/>
      <w:r>
        <w:t xml:space="preserve"> = 'none';</w:t>
      </w:r>
    </w:p>
    <w:p w14:paraId="1F38612B" w14:textId="77777777" w:rsidR="00C36923" w:rsidRDefault="00C36923" w:rsidP="00C36923">
      <w:r>
        <w:t xml:space="preserve">                }, 5000</w:t>
      </w:r>
      <w:proofErr w:type="gramStart"/>
      <w:r>
        <w:t>);</w:t>
      </w:r>
      <w:proofErr w:type="gramEnd"/>
    </w:p>
    <w:p w14:paraId="50F465FE" w14:textId="77777777" w:rsidR="00C36923" w:rsidRDefault="00C36923" w:rsidP="00C36923">
      <w:r>
        <w:t xml:space="preserve">            });</w:t>
      </w:r>
    </w:p>
    <w:p w14:paraId="4AF9A407" w14:textId="77777777" w:rsidR="00C36923" w:rsidRDefault="00C36923" w:rsidP="00C36923">
      <w:r>
        <w:t xml:space="preserve">    });</w:t>
      </w:r>
    </w:p>
    <w:p w14:paraId="07485428" w14:textId="661689D1" w:rsidR="00C36923" w:rsidRDefault="00C36923" w:rsidP="00C36923">
      <w:r>
        <w:t>}</w:t>
      </w:r>
      <w:proofErr w:type="gramStart"/>
      <w:r>
        <w:t xml:space="preserve">);   </w:t>
      </w:r>
      <w:proofErr w:type="gramEnd"/>
      <w:r>
        <w:t xml:space="preserve"> &lt;script src="calendar.js"&gt;&lt;/script&gt;</w:t>
      </w:r>
    </w:p>
    <w:p w14:paraId="7CD14165" w14:textId="77777777" w:rsidR="00C36923" w:rsidRDefault="00C36923" w:rsidP="00C36923">
      <w:r>
        <w:t>&lt;/body&gt;</w:t>
      </w:r>
    </w:p>
    <w:p w14:paraId="0D7228A3" w14:textId="02C6A8BF" w:rsidR="00C36923" w:rsidRPr="00C36923" w:rsidRDefault="00C36923" w:rsidP="00C36923">
      <w:r>
        <w:t>&lt;/html&gt;</w:t>
      </w:r>
    </w:p>
    <w:sectPr w:rsidR="00C36923" w:rsidRPr="00C3692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6638E" w14:textId="77777777" w:rsidR="00827138" w:rsidRDefault="00827138">
      <w:r>
        <w:separator/>
      </w:r>
    </w:p>
    <w:p w14:paraId="227600C0" w14:textId="77777777" w:rsidR="00827138" w:rsidRDefault="00827138"/>
  </w:endnote>
  <w:endnote w:type="continuationSeparator" w:id="0">
    <w:p w14:paraId="4FFE7E01" w14:textId="77777777" w:rsidR="00827138" w:rsidRDefault="00827138">
      <w:r>
        <w:continuationSeparator/>
      </w:r>
    </w:p>
    <w:p w14:paraId="7134DDA7" w14:textId="77777777" w:rsidR="00827138" w:rsidRDefault="00827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FDA25" w14:textId="77777777" w:rsidR="00F65334" w:rsidRDefault="001C74E7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F3695" w14:textId="77777777" w:rsidR="00827138" w:rsidRDefault="00827138">
      <w:r>
        <w:separator/>
      </w:r>
    </w:p>
    <w:p w14:paraId="1CCDD26A" w14:textId="77777777" w:rsidR="00827138" w:rsidRDefault="00827138"/>
  </w:footnote>
  <w:footnote w:type="continuationSeparator" w:id="0">
    <w:p w14:paraId="74AF5D30" w14:textId="77777777" w:rsidR="00827138" w:rsidRDefault="00827138">
      <w:r>
        <w:continuationSeparator/>
      </w:r>
    </w:p>
    <w:p w14:paraId="0696E8E3" w14:textId="77777777" w:rsidR="00827138" w:rsidRDefault="008271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1230014">
    <w:abstractNumId w:val="1"/>
  </w:num>
  <w:num w:numId="2" w16cid:durableId="1726179868">
    <w:abstractNumId w:val="0"/>
  </w:num>
  <w:num w:numId="3" w16cid:durableId="661854051">
    <w:abstractNumId w:val="2"/>
  </w:num>
  <w:num w:numId="4" w16cid:durableId="1296326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20"/>
    <w:rsid w:val="001C74E7"/>
    <w:rsid w:val="00794594"/>
    <w:rsid w:val="00827138"/>
    <w:rsid w:val="008E5244"/>
    <w:rsid w:val="00AA6720"/>
    <w:rsid w:val="00B5435F"/>
    <w:rsid w:val="00BB75AB"/>
    <w:rsid w:val="00C36923"/>
    <w:rsid w:val="00C74D2E"/>
    <w:rsid w:val="00D50C20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CDD86F"/>
  <w15:chartTrackingRefBased/>
  <w15:docId w15:val="{5EFC0F7C-D141-B24E-82FE-C0FD3A31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435F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ashawehrli/Library/Containers/com.microsoft.Word/Data/Library/Application%20Support/Microsoft/Office/16.0/DTS/de-CH%7b51F29870-F5B1-7344-BCB6-F538398538DA%7d/%7bC6CCD05D-0E7D-934E-B34B-955FDF30916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1766</Words>
  <Characters>11131</Characters>
  <Application>Microsoft Office Word</Application>
  <DocSecurity>0</DocSecurity>
  <Lines>92</Lines>
  <Paragraphs>25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4" baseType="lpstr">
      <vt:lpstr/>
      <vt:lpstr/>
      <vt:lpstr/>
      <vt:lpstr>&lt;Lorem Ipsum&gt;</vt:lpstr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Wehrli</dc:creator>
  <cp:keywords/>
  <dc:description/>
  <cp:lastModifiedBy>Natasha Wehrli</cp:lastModifiedBy>
  <cp:revision>2</cp:revision>
  <dcterms:created xsi:type="dcterms:W3CDTF">2024-10-21T23:38:00Z</dcterms:created>
  <dcterms:modified xsi:type="dcterms:W3CDTF">2024-10-22T16:45:00Z</dcterms:modified>
</cp:coreProperties>
</file>